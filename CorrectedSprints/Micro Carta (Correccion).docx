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813FC" w14:textId="77777777" w:rsidR="004048B0" w:rsidRPr="00431EE2" w:rsidRDefault="009C1C87" w:rsidP="008F1ABD">
      <w:pPr>
        <w:pStyle w:val="Informacindeportada"/>
        <w:spacing w:before="0"/>
        <w:jc w:val="left"/>
      </w:pPr>
      <w:r w:rsidRPr="00431EE2">
        <w:rPr>
          <w:noProof/>
        </w:rPr>
        <mc:AlternateContent>
          <mc:Choice Requires="wpg">
            <w:drawing>
              <wp:anchor distT="0" distB="0" distL="114300" distR="114300" simplePos="0" relativeHeight="251677695" behindDoc="1" locked="1" layoutInCell="1" allowOverlap="1" wp14:anchorId="474F1250" wp14:editId="4F2477A0">
                <wp:simplePos x="0" y="0"/>
                <wp:positionH relativeFrom="page">
                  <wp:align>left</wp:align>
                </wp:positionH>
                <wp:positionV relativeFrom="paragraph">
                  <wp:posOffset>-457200</wp:posOffset>
                </wp:positionV>
                <wp:extent cx="7772400" cy="10699115"/>
                <wp:effectExtent l="0" t="0" r="0" b="6985"/>
                <wp:wrapNone/>
                <wp:docPr id="4" name="Grupo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4"/>
                          <a:chOff x="0" y="0"/>
                          <a:chExt cx="7772400" cy="10058400"/>
                        </a:xfrm>
                      </wpg:grpSpPr>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n 8" title="Decorativo"/>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xmlns:oel="http://schemas.microsoft.com/office/2019/extlst">
            <w:pict>
              <v:group w14:anchorId="60CEEF86" id="Grupo 4" o:spid="_x0000_s1026" alt="&quot;&quot;"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">
                  <v:imagedata r:id="rId13" o:title=""/>
                </v:shape>
                <v:shape id="Imagen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431EE2" w14:paraId="032B734B" w14:textId="77777777" w:rsidTr="00751C4A">
        <w:trPr>
          <w:trHeight w:val="4320"/>
        </w:trPr>
        <w:tc>
          <w:tcPr>
            <w:tcW w:w="10483" w:type="dxa"/>
          </w:tcPr>
          <w:p w14:paraId="19739BC4" w14:textId="77777777" w:rsidR="004048B0" w:rsidRPr="00431EE2" w:rsidRDefault="004048B0" w:rsidP="004048B0">
            <w:pPr>
              <w:jc w:val="center"/>
              <w:outlineLvl w:val="0"/>
            </w:pPr>
          </w:p>
        </w:tc>
      </w:tr>
      <w:tr w:rsidR="004048B0" w:rsidRPr="00431EE2" w14:paraId="5B76E8CC" w14:textId="77777777" w:rsidTr="00751C4A">
        <w:trPr>
          <w:trHeight w:val="944"/>
        </w:trPr>
        <w:tc>
          <w:tcPr>
            <w:tcW w:w="10483" w:type="dxa"/>
            <w:vAlign w:val="center"/>
          </w:tcPr>
          <w:p w14:paraId="34F2A37E" w14:textId="252038D3" w:rsidR="004048B0" w:rsidRPr="00431EE2" w:rsidRDefault="00A65886" w:rsidP="004048B0">
            <w:pPr>
              <w:pStyle w:val="Ttulo"/>
            </w:pPr>
            <w:r w:rsidRPr="00431EE2">
              <w:t>NtwoM</w:t>
            </w:r>
          </w:p>
        </w:tc>
      </w:tr>
      <w:tr w:rsidR="004048B0" w:rsidRPr="00431EE2" w14:paraId="20E43BC4" w14:textId="77777777" w:rsidTr="00751C4A">
        <w:trPr>
          <w:trHeight w:val="1528"/>
        </w:trPr>
        <w:tc>
          <w:tcPr>
            <w:tcW w:w="10483" w:type="dxa"/>
            <w:vAlign w:val="center"/>
          </w:tcPr>
          <w:p w14:paraId="7BCDCAA6" w14:textId="211CE51B" w:rsidR="004048B0" w:rsidRPr="00431EE2" w:rsidRDefault="00A23C67" w:rsidP="004048B0">
            <w:pPr>
              <w:pStyle w:val="Subttulo"/>
              <w:framePr w:wrap="auto" w:vAnchor="margin" w:hAnchor="text" w:yAlign="inline"/>
            </w:pPr>
            <w:r w:rsidRPr="00431EE2">
              <w:t>Microcarta</w:t>
            </w:r>
          </w:p>
        </w:tc>
      </w:tr>
      <w:tr w:rsidR="004048B0" w:rsidRPr="00431EE2" w14:paraId="126664A9" w14:textId="77777777" w:rsidTr="00751C4A">
        <w:trPr>
          <w:trHeight w:val="6491"/>
        </w:trPr>
        <w:tc>
          <w:tcPr>
            <w:tcW w:w="10483" w:type="dxa"/>
            <w:vAlign w:val="bottom"/>
          </w:tcPr>
          <w:p w14:paraId="6ED5929C" w14:textId="066F415B" w:rsidR="004048B0" w:rsidRPr="00431EE2" w:rsidRDefault="00A65886" w:rsidP="004048B0">
            <w:pPr>
              <w:pStyle w:val="Informacindeportada"/>
              <w:rPr>
                <w:lang w:val="es-419"/>
              </w:rPr>
            </w:pPr>
            <w:r w:rsidRPr="00431EE2">
              <w:t>Desarrollado por KENCALU COMPANY</w:t>
            </w:r>
            <w:sdt>
              <w:sdtPr>
                <w:id w:val="-1690362417"/>
                <w:placeholder>
                  <w:docPart w:val="D3AC33B99D9E448F97FF4E3F4BC79BBE"/>
                </w:placeholder>
                <w:temporary/>
                <w:showingPlcHdr/>
                <w15:appearance w15:val="hidden"/>
              </w:sdtPr>
              <w:sdtEndPr/>
              <w:sdtContent>
                <w:r w:rsidR="004048B0" w:rsidRPr="00431EE2">
                  <w:rPr>
                    <w:lang w:val="es-419"/>
                  </w:rPr>
                  <w:t>|</w:t>
                </w:r>
              </w:sdtContent>
            </w:sdt>
            <w:r w:rsidR="004048B0" w:rsidRPr="00431EE2">
              <w:rPr>
                <w:lang w:val="es-419"/>
              </w:rPr>
              <w:t xml:space="preserve"> </w:t>
            </w:r>
            <w:r w:rsidRPr="00431EE2">
              <w:t>Sprint 0</w:t>
            </w:r>
          </w:p>
        </w:tc>
      </w:tr>
    </w:tbl>
    <w:p w14:paraId="7D304FC7" w14:textId="77777777" w:rsidR="00B678B1" w:rsidRPr="00431EE2" w:rsidRDefault="00B678B1" w:rsidP="004048B0">
      <w:pPr>
        <w:rPr>
          <w:lang w:val="es-419"/>
        </w:rPr>
      </w:pPr>
    </w:p>
    <w:p w14:paraId="417181D3" w14:textId="77777777" w:rsidR="00E92204" w:rsidRPr="00431EE2" w:rsidRDefault="00E92204" w:rsidP="004048B0">
      <w:pPr>
        <w:pStyle w:val="Informacindeportada"/>
        <w:rPr>
          <w:lang w:val="es-419"/>
        </w:rPr>
        <w:sectPr w:rsidR="00E92204" w:rsidRPr="00431EE2" w:rsidSect="00263CD4">
          <w:footerReference w:type="default" r:id="rId15"/>
          <w:footerReference w:type="first" r:id="rId16"/>
          <w:pgSz w:w="11906" w:h="16838" w:code="9"/>
          <w:pgMar w:top="720" w:right="720" w:bottom="720" w:left="720" w:header="288" w:footer="288" w:gutter="0"/>
          <w:cols w:space="720"/>
          <w:titlePg/>
          <w:docGrid w:linePitch="360"/>
        </w:sectPr>
      </w:pPr>
    </w:p>
    <w:p w14:paraId="3A8E514C" w14:textId="77777777" w:rsidR="009C1C87" w:rsidRPr="00431EE2" w:rsidRDefault="009C1C87">
      <w:pPr>
        <w:rPr>
          <w:lang w:val="es-419"/>
        </w:rPr>
      </w:pPr>
      <w:r w:rsidRPr="00431EE2">
        <w:rPr>
          <w:noProof/>
        </w:rPr>
        <w:lastRenderedPageBreak/>
        <w:drawing>
          <wp:anchor distT="0" distB="0" distL="114300" distR="114300" simplePos="0" relativeHeight="251678719" behindDoc="1" locked="1" layoutInCell="1" allowOverlap="1" wp14:anchorId="6D5B5AF8" wp14:editId="539E887D">
            <wp:simplePos x="0" y="0"/>
            <wp:positionH relativeFrom="page">
              <wp:align>left</wp:align>
            </wp:positionH>
            <wp:positionV relativeFrom="paragraph">
              <wp:posOffset>-457200</wp:posOffset>
            </wp:positionV>
            <wp:extent cx="7712710" cy="10675620"/>
            <wp:effectExtent l="0" t="0" r="2540" b="0"/>
            <wp:wrapNone/>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2710" cy="1067562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31EE2" w14:paraId="7E7EBB65" w14:textId="77777777" w:rsidTr="00C17936">
        <w:trPr>
          <w:trHeight w:val="3456"/>
        </w:trPr>
        <w:tc>
          <w:tcPr>
            <w:tcW w:w="3168" w:type="dxa"/>
            <w:vMerge w:val="restart"/>
          </w:tcPr>
          <w:p w14:paraId="00D19BB1" w14:textId="77777777" w:rsidR="00C17936" w:rsidRPr="00431EE2" w:rsidRDefault="00C17936" w:rsidP="00E92204">
            <w:pPr>
              <w:pStyle w:val="Informacindeportada"/>
              <w:spacing w:before="0"/>
              <w:rPr>
                <w:lang w:val="es-419"/>
              </w:rPr>
            </w:pPr>
          </w:p>
          <w:p w14:paraId="044E88EE" w14:textId="77777777" w:rsidR="00517D36" w:rsidRPr="00431EE2" w:rsidRDefault="00517D36" w:rsidP="00D51608">
            <w:pPr>
              <w:rPr>
                <w:lang w:val="es-419"/>
              </w:rPr>
            </w:pPr>
          </w:p>
        </w:tc>
        <w:tc>
          <w:tcPr>
            <w:tcW w:w="6035" w:type="dxa"/>
            <w:vAlign w:val="bottom"/>
          </w:tcPr>
          <w:p w14:paraId="53E7CBB5" w14:textId="77777777" w:rsidR="00517D36" w:rsidRPr="00431EE2" w:rsidRDefault="00517D36" w:rsidP="006551C3">
            <w:pPr>
              <w:pStyle w:val="Ttulo2"/>
            </w:pPr>
            <w:r w:rsidRPr="00431EE2">
              <w:rPr>
                <w:noProof/>
              </w:rPr>
              <w:drawing>
                <wp:inline distT="0" distB="0" distL="0" distR="0" wp14:anchorId="5F830657" wp14:editId="409733B0">
                  <wp:extent cx="2286000" cy="222740"/>
                  <wp:effectExtent l="0" t="0" r="0" b="6350"/>
                  <wp:docPr id="6" name="Gráfico 6"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31EE2" w14:paraId="0A149241" w14:textId="77777777" w:rsidTr="00C17936">
        <w:trPr>
          <w:trHeight w:val="1368"/>
        </w:trPr>
        <w:tc>
          <w:tcPr>
            <w:tcW w:w="3168" w:type="dxa"/>
            <w:vMerge/>
          </w:tcPr>
          <w:p w14:paraId="5EE80E12" w14:textId="77777777" w:rsidR="00517D36" w:rsidRPr="00431EE2" w:rsidRDefault="00517D36" w:rsidP="00D51608"/>
        </w:tc>
        <w:tc>
          <w:tcPr>
            <w:tcW w:w="6035" w:type="dxa"/>
            <w:vAlign w:val="bottom"/>
          </w:tcPr>
          <w:p w14:paraId="0770B676" w14:textId="4EA5CD02" w:rsidR="00517D36" w:rsidRPr="00431EE2" w:rsidRDefault="00E52975" w:rsidP="00C17936">
            <w:pPr>
              <w:pStyle w:val="Ttulo1"/>
            </w:pPr>
            <w:r w:rsidRPr="00431EE2">
              <w:t>Vision</w:t>
            </w:r>
          </w:p>
        </w:tc>
      </w:tr>
      <w:tr w:rsidR="00517D36" w:rsidRPr="00431EE2" w14:paraId="58DC4D3F" w14:textId="77777777" w:rsidTr="00C17936">
        <w:trPr>
          <w:trHeight w:val="7443"/>
        </w:trPr>
        <w:tc>
          <w:tcPr>
            <w:tcW w:w="3168" w:type="dxa"/>
            <w:vMerge/>
          </w:tcPr>
          <w:p w14:paraId="523B82BB" w14:textId="77777777" w:rsidR="00517D36" w:rsidRPr="00431EE2" w:rsidRDefault="00517D36" w:rsidP="00D51608"/>
        </w:tc>
        <w:tc>
          <w:tcPr>
            <w:tcW w:w="6035" w:type="dxa"/>
          </w:tcPr>
          <w:p w14:paraId="501325D6" w14:textId="77777777" w:rsidR="00517D36" w:rsidRPr="00431EE2" w:rsidRDefault="00517D36" w:rsidP="00D51608">
            <w:pPr>
              <w:rPr>
                <w:lang w:val="es-419"/>
              </w:rPr>
            </w:pPr>
          </w:p>
          <w:p w14:paraId="099F5DC9" w14:textId="77777777" w:rsidR="00517D36" w:rsidRPr="00431EE2" w:rsidRDefault="00517D36" w:rsidP="00D51608">
            <w:pPr>
              <w:rPr>
                <w:lang w:val="es-419"/>
              </w:rPr>
            </w:pPr>
          </w:p>
          <w:p w14:paraId="063275C2" w14:textId="23C19714" w:rsidR="00517D36" w:rsidRPr="00431EE2" w:rsidRDefault="00E52975" w:rsidP="00E52975">
            <w:pPr>
              <w:pStyle w:val="Normalnegrita"/>
            </w:pPr>
            <w:r w:rsidRPr="00431EE2">
              <w:t xml:space="preserve">Nuestra </w:t>
            </w:r>
            <w:r w:rsidR="00B44966" w:rsidRPr="00431EE2">
              <w:t>visión</w:t>
            </w:r>
            <w:r w:rsidRPr="00431EE2">
              <w:t xml:space="preserve"> como desarrolladores de KENCALU COMPANY es convertirnos en un </w:t>
            </w:r>
            <w:r w:rsidR="00D629F0" w:rsidRPr="00431EE2">
              <w:t>referente</w:t>
            </w:r>
            <w:r w:rsidRPr="00431EE2">
              <w:t xml:space="preserve"> en el sector de </w:t>
            </w:r>
            <w:r w:rsidR="00B44966" w:rsidRPr="00431EE2">
              <w:t>transformación</w:t>
            </w:r>
            <w:r w:rsidRPr="00431EE2">
              <w:t xml:space="preserve"> social y profesional por medio de juegos educativos.</w:t>
            </w:r>
          </w:p>
        </w:tc>
      </w:tr>
    </w:tbl>
    <w:p w14:paraId="168C4574" w14:textId="77777777" w:rsidR="00114118" w:rsidRPr="00431EE2" w:rsidRDefault="00114118"/>
    <w:p w14:paraId="1E512545" w14:textId="77777777" w:rsidR="007762BF" w:rsidRPr="00431EE2" w:rsidRDefault="007762BF">
      <w:pPr>
        <w:sectPr w:rsidR="007762BF" w:rsidRPr="00431EE2" w:rsidSect="00263CD4">
          <w:pgSz w:w="11906" w:h="16838" w:code="9"/>
          <w:pgMar w:top="720" w:right="720" w:bottom="720" w:left="720" w:header="288" w:footer="288" w:gutter="0"/>
          <w:cols w:space="720"/>
          <w:titlePg/>
          <w:docGrid w:linePitch="360"/>
        </w:sectPr>
      </w:pPr>
    </w:p>
    <w:p w14:paraId="2A0F8F66" w14:textId="77777777" w:rsidR="00114118" w:rsidRPr="00431EE2" w:rsidRDefault="00114118"/>
    <w:tbl>
      <w:tblPr>
        <w:tblW w:w="10465" w:type="dxa"/>
        <w:tblLayout w:type="fixed"/>
        <w:tblLook w:val="0600" w:firstRow="0" w:lastRow="0" w:firstColumn="0" w:lastColumn="0" w:noHBand="1" w:noVBand="1"/>
      </w:tblPr>
      <w:tblGrid>
        <w:gridCol w:w="3356"/>
        <w:gridCol w:w="7109"/>
      </w:tblGrid>
      <w:tr w:rsidR="0015336E" w:rsidRPr="00431EE2" w14:paraId="028F430D" w14:textId="77777777" w:rsidTr="00751C4A">
        <w:trPr>
          <w:trHeight w:val="432"/>
        </w:trPr>
        <w:tc>
          <w:tcPr>
            <w:tcW w:w="3356" w:type="dxa"/>
            <w:vMerge w:val="restart"/>
          </w:tcPr>
          <w:p w14:paraId="31FD12E6" w14:textId="77777777" w:rsidR="0015336E" w:rsidRPr="00431EE2" w:rsidRDefault="0015336E" w:rsidP="005947BE"/>
        </w:tc>
        <w:tc>
          <w:tcPr>
            <w:tcW w:w="7109" w:type="dxa"/>
          </w:tcPr>
          <w:p w14:paraId="54CAC909" w14:textId="77777777" w:rsidR="0015336E" w:rsidRPr="00431EE2" w:rsidRDefault="0015336E" w:rsidP="005947BE">
            <w:r w:rsidRPr="00431EE2">
              <w:rPr>
                <w:noProof/>
              </w:rPr>
              <w:drawing>
                <wp:inline distT="0" distB="0" distL="0" distR="0" wp14:anchorId="03A6B8FD" wp14:editId="2E13716B">
                  <wp:extent cx="2286000" cy="222740"/>
                  <wp:effectExtent l="0" t="0" r="0" b="6350"/>
                  <wp:docPr id="1" name="Gráfico 1"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31EE2" w14:paraId="376908C1" w14:textId="77777777" w:rsidTr="00751C4A">
        <w:trPr>
          <w:trHeight w:val="1440"/>
        </w:trPr>
        <w:tc>
          <w:tcPr>
            <w:tcW w:w="3356" w:type="dxa"/>
            <w:vMerge/>
          </w:tcPr>
          <w:p w14:paraId="4D0C08F6" w14:textId="77777777" w:rsidR="0015336E" w:rsidRPr="00431EE2" w:rsidRDefault="0015336E" w:rsidP="005947BE"/>
        </w:tc>
        <w:tc>
          <w:tcPr>
            <w:tcW w:w="7109" w:type="dxa"/>
          </w:tcPr>
          <w:p w14:paraId="61C0AAE5" w14:textId="1B9A2958" w:rsidR="0015336E" w:rsidRPr="00431EE2" w:rsidRDefault="00E52975" w:rsidP="00FE44CB">
            <w:pPr>
              <w:pStyle w:val="Ttulo2"/>
            </w:pPr>
            <w:r w:rsidRPr="00431EE2">
              <w:t>Mision</w:t>
            </w:r>
          </w:p>
        </w:tc>
      </w:tr>
      <w:tr w:rsidR="0015336E" w:rsidRPr="00431EE2" w14:paraId="7AD90C43" w14:textId="77777777" w:rsidTr="00751C4A">
        <w:trPr>
          <w:trHeight w:val="5680"/>
        </w:trPr>
        <w:tc>
          <w:tcPr>
            <w:tcW w:w="3356" w:type="dxa"/>
            <w:vMerge/>
          </w:tcPr>
          <w:p w14:paraId="5381ADBA" w14:textId="77777777" w:rsidR="0015336E" w:rsidRPr="00431EE2" w:rsidRDefault="0015336E" w:rsidP="005947BE"/>
        </w:tc>
        <w:tc>
          <w:tcPr>
            <w:tcW w:w="7109" w:type="dxa"/>
          </w:tcPr>
          <w:p w14:paraId="30F29BB4" w14:textId="1D4E58EF" w:rsidR="0015336E" w:rsidRPr="00431EE2" w:rsidRDefault="00E52975" w:rsidP="0015336E">
            <w:pPr>
              <w:pStyle w:val="Ttulo3"/>
              <w:rPr>
                <w:lang w:val="es-419"/>
              </w:rPr>
            </w:pPr>
            <w:r w:rsidRPr="00431EE2">
              <w:t>Proposito del proyect</w:t>
            </w:r>
            <w:r w:rsidR="009F6974" w:rsidRPr="00431EE2">
              <w:t>o</w:t>
            </w:r>
          </w:p>
          <w:p w14:paraId="0DD350C3" w14:textId="38448A6D" w:rsidR="0015336E" w:rsidRPr="00431EE2" w:rsidRDefault="009F6974" w:rsidP="0015336E">
            <w:pPr>
              <w:rPr>
                <w:lang w:val="es-419"/>
              </w:rPr>
            </w:pPr>
            <w:r w:rsidRPr="00431EE2">
              <w:rPr>
                <w:lang w:val="es-419"/>
              </w:rPr>
              <w:t>Este g</w:t>
            </w:r>
            <w:r w:rsidRPr="00431EE2">
              <w:t xml:space="preserve">rupo de desarrolladores tiene como </w:t>
            </w:r>
            <w:r w:rsidR="00ED653A" w:rsidRPr="00431EE2">
              <w:t>propósito</w:t>
            </w:r>
            <w:r w:rsidRPr="00431EE2">
              <w:t xml:space="preserve"> </w:t>
            </w:r>
            <w:r w:rsidR="00ED653A">
              <w:t>aplicar</w:t>
            </w:r>
            <w:r w:rsidRPr="00431EE2">
              <w:t xml:space="preserve"> muy bien las bases </w:t>
            </w:r>
            <w:r w:rsidR="00ED653A">
              <w:t>necesarias para un correcto desarrollo de proyectos</w:t>
            </w:r>
            <w:r w:rsidRPr="00431EE2">
              <w:t xml:space="preserve">, es por ello que empleamos SCRUM como </w:t>
            </w:r>
            <w:r w:rsidR="00431EE2" w:rsidRPr="00431EE2">
              <w:t>metodología</w:t>
            </w:r>
            <w:r w:rsidRPr="00431EE2">
              <w:t xml:space="preserve"> </w:t>
            </w:r>
            <w:r w:rsidR="00431EE2" w:rsidRPr="00431EE2">
              <w:t>ágil</w:t>
            </w:r>
            <w:r w:rsidRPr="00431EE2">
              <w:t xml:space="preserve"> en el desarrollo de este proyecto. Ello nos permite implementar una </w:t>
            </w:r>
            <w:r w:rsidR="00431EE2" w:rsidRPr="00431EE2">
              <w:t>codificación</w:t>
            </w:r>
            <w:r w:rsidRPr="00431EE2">
              <w:t xml:space="preserve"> </w:t>
            </w:r>
            <w:r w:rsidR="00BF3B41" w:rsidRPr="00431EE2">
              <w:t xml:space="preserve">con un </w:t>
            </w:r>
            <w:r w:rsidR="00431EE2" w:rsidRPr="00431EE2">
              <w:t>mínimo</w:t>
            </w:r>
            <w:r w:rsidR="00BF3B41" w:rsidRPr="00431EE2">
              <w:t xml:space="preserve"> de errores</w:t>
            </w:r>
            <w:r w:rsidRPr="00431EE2">
              <w:t xml:space="preserve"> y </w:t>
            </w:r>
            <w:r w:rsidR="00ED653A" w:rsidRPr="00431EE2">
              <w:t>así</w:t>
            </w:r>
            <w:r w:rsidRPr="00431EE2">
              <w:t xml:space="preserve"> mismo definir </w:t>
            </w:r>
            <w:r w:rsidR="00431EE2" w:rsidRPr="00431EE2">
              <w:t>parámetros</w:t>
            </w:r>
            <w:r w:rsidRPr="00431EE2">
              <w:t xml:space="preserve"> adecuados para el correcto funcionamiento del juego Nine Men’s Morris</w:t>
            </w:r>
            <w:r w:rsidR="00BF3B41" w:rsidRPr="00431EE2">
              <w:t xml:space="preserve">. Dicho juego </w:t>
            </w:r>
            <w:r w:rsidR="00431EE2" w:rsidRPr="00431EE2">
              <w:t>permitirá</w:t>
            </w:r>
            <w:r w:rsidR="00BF3B41" w:rsidRPr="00431EE2">
              <w:t xml:space="preserve"> apoyar a educadores, responsables sociales o </w:t>
            </w:r>
            <w:r w:rsidR="00431EE2" w:rsidRPr="00431EE2">
              <w:t>público</w:t>
            </w:r>
            <w:r w:rsidR="00BF3B41" w:rsidRPr="00431EE2">
              <w:t xml:space="preserve"> en general a utilizar el juego como herramienta educativa y formativa.</w:t>
            </w:r>
            <w:r w:rsidRPr="00431EE2">
              <w:t xml:space="preserve"> </w:t>
            </w:r>
          </w:p>
          <w:p w14:paraId="7148D92A" w14:textId="77777777" w:rsidR="002914A5" w:rsidRDefault="002914A5" w:rsidP="00EA0EF8">
            <w:pPr>
              <w:pStyle w:val="Ttulo3"/>
            </w:pPr>
          </w:p>
          <w:p w14:paraId="6E682F19" w14:textId="77777777" w:rsidR="002914A5" w:rsidRDefault="002914A5" w:rsidP="00EA0EF8">
            <w:pPr>
              <w:pStyle w:val="Ttulo3"/>
            </w:pPr>
          </w:p>
          <w:p w14:paraId="136F613D" w14:textId="77777777" w:rsidR="002914A5" w:rsidRDefault="002914A5" w:rsidP="00EA0EF8">
            <w:pPr>
              <w:pStyle w:val="Ttulo3"/>
            </w:pPr>
          </w:p>
          <w:p w14:paraId="7ECDF8CA" w14:textId="2DE3B3A4" w:rsidR="00EA0EF8" w:rsidRPr="00431EE2" w:rsidRDefault="00BF3B41" w:rsidP="00EA0EF8">
            <w:pPr>
              <w:pStyle w:val="Ttulo3"/>
              <w:rPr>
                <w:lang w:val="es-419"/>
              </w:rPr>
            </w:pPr>
            <w:r w:rsidRPr="00431EE2">
              <w:t>NtwoM</w:t>
            </w:r>
          </w:p>
          <w:p w14:paraId="3ECE672D" w14:textId="71389C4C" w:rsidR="00EA0EF8" w:rsidRPr="00431EE2" w:rsidRDefault="00BF3B41" w:rsidP="00EA0EF8">
            <w:pPr>
              <w:rPr>
                <w:lang w:val="es-419"/>
              </w:rPr>
            </w:pPr>
            <w:r w:rsidRPr="00431EE2">
              <w:t>Deriva del juego tan antiguo N</w:t>
            </w:r>
            <w:r w:rsidR="00431EE2" w:rsidRPr="00431EE2">
              <w:t>ine Men’s Morris, del cual se toman las primeras letras de cada palabra en inglés</w:t>
            </w:r>
            <w:r w:rsidR="00431EE2">
              <w:t>, las cuales serían una N y dos M. Es por ello que nace el nombre del proyecto NTWOM.</w:t>
            </w:r>
          </w:p>
          <w:p w14:paraId="55A3F64F" w14:textId="0DB50FE1" w:rsidR="002914A5" w:rsidRPr="002914A5" w:rsidRDefault="002914A5" w:rsidP="00EA0EF8">
            <w:pPr>
              <w:rPr>
                <w:lang w:val="es-419"/>
              </w:rPr>
            </w:pPr>
          </w:p>
          <w:p w14:paraId="4FEE0F98" w14:textId="5A42F453" w:rsidR="002914A5" w:rsidRPr="00431EE2" w:rsidRDefault="002914A5" w:rsidP="00EA0EF8"/>
        </w:tc>
      </w:tr>
      <w:tr w:rsidR="0015336E" w:rsidRPr="00431EE2" w14:paraId="3978829F" w14:textId="77777777" w:rsidTr="00751C4A">
        <w:trPr>
          <w:trHeight w:val="4892"/>
        </w:trPr>
        <w:tc>
          <w:tcPr>
            <w:tcW w:w="3356" w:type="dxa"/>
            <w:vMerge/>
          </w:tcPr>
          <w:p w14:paraId="73B86291" w14:textId="77777777" w:rsidR="0015336E" w:rsidRPr="00431EE2" w:rsidRDefault="0015336E" w:rsidP="005947BE"/>
        </w:tc>
        <w:tc>
          <w:tcPr>
            <w:tcW w:w="7109" w:type="dxa"/>
          </w:tcPr>
          <w:p w14:paraId="03AA5B2D" w14:textId="5644DD11" w:rsidR="0015336E" w:rsidRPr="00431EE2" w:rsidRDefault="002914A5" w:rsidP="00120EDB">
            <w:r>
              <w:rPr>
                <w:noProof/>
              </w:rPr>
              <w:drawing>
                <wp:inline distT="0" distB="0" distL="0" distR="0" wp14:anchorId="425968DC" wp14:editId="1636FAEC">
                  <wp:extent cx="4377055" cy="2919095"/>
                  <wp:effectExtent l="0" t="0" r="4445" b="0"/>
                  <wp:docPr id="2" name="Imagen 2" descr="Cómo priorizar ideas con impacto: utiliza la jerarquía de propósito |  Capital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priorizar ideas con impacto: utiliza la jerarquía de propósito |  Capital Huma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77055" cy="2919095"/>
                          </a:xfrm>
                          <a:prstGeom prst="rect">
                            <a:avLst/>
                          </a:prstGeom>
                          <a:noFill/>
                          <a:ln>
                            <a:noFill/>
                          </a:ln>
                        </pic:spPr>
                      </pic:pic>
                    </a:graphicData>
                  </a:graphic>
                </wp:inline>
              </w:drawing>
            </w:r>
          </w:p>
        </w:tc>
      </w:tr>
      <w:tr w:rsidR="0015336E" w:rsidRPr="00431EE2" w14:paraId="7B3D1C96" w14:textId="77777777" w:rsidTr="00751C4A">
        <w:trPr>
          <w:trHeight w:val="576"/>
        </w:trPr>
        <w:tc>
          <w:tcPr>
            <w:tcW w:w="3356" w:type="dxa"/>
            <w:vMerge/>
          </w:tcPr>
          <w:p w14:paraId="5F37ED38" w14:textId="77777777" w:rsidR="0015336E" w:rsidRPr="00431EE2" w:rsidRDefault="0015336E" w:rsidP="005947BE"/>
        </w:tc>
        <w:tc>
          <w:tcPr>
            <w:tcW w:w="7109" w:type="dxa"/>
          </w:tcPr>
          <w:p w14:paraId="7F9466EA" w14:textId="77777777" w:rsidR="0015336E" w:rsidRPr="00431EE2" w:rsidRDefault="00A44565" w:rsidP="004048B0">
            <w:pPr>
              <w:pStyle w:val="Descripcin"/>
            </w:pPr>
            <w:sdt>
              <w:sdtPr>
                <w:id w:val="557511328"/>
                <w:placeholder>
                  <w:docPart w:val="4762297AC48644D4BE93C1AB43675096"/>
                </w:placeholder>
                <w:showingPlcHdr/>
              </w:sdtPr>
              <w:sdtEndPr/>
              <w:sdtContent>
                <w:r w:rsidR="004048B0" w:rsidRPr="00431EE2">
                  <w:t>Ilustración 1</w:t>
                </w:r>
              </w:sdtContent>
            </w:sdt>
            <w:r w:rsidR="004048B0" w:rsidRPr="00431EE2">
              <w:t xml:space="preserve"> </w:t>
            </w:r>
          </w:p>
        </w:tc>
      </w:tr>
    </w:tbl>
    <w:p w14:paraId="727E90D0" w14:textId="77777777" w:rsidR="007762BF" w:rsidRPr="00431EE2" w:rsidRDefault="007762BF"/>
    <w:p w14:paraId="7C86722C" w14:textId="77777777" w:rsidR="00C17936" w:rsidRPr="00431EE2" w:rsidRDefault="00C17936">
      <w:pPr>
        <w:sectPr w:rsidR="00C17936" w:rsidRPr="00431EE2" w:rsidSect="00263CD4">
          <w:pgSz w:w="11906" w:h="16838" w:code="9"/>
          <w:pgMar w:top="720" w:right="720" w:bottom="720" w:left="720" w:header="288" w:footer="288" w:gutter="0"/>
          <w:cols w:space="720"/>
          <w:titlePg/>
          <w:docGrid w:linePitch="360"/>
        </w:sectPr>
      </w:pPr>
    </w:p>
    <w:p w14:paraId="4CD6F081" w14:textId="77777777" w:rsidR="005F350F" w:rsidRPr="00431EE2" w:rsidRDefault="005F350F"/>
    <w:tbl>
      <w:tblPr>
        <w:tblW w:w="0" w:type="auto"/>
        <w:tblLook w:val="0600" w:firstRow="0" w:lastRow="0" w:firstColumn="0" w:lastColumn="0" w:noHBand="1" w:noVBand="1"/>
      </w:tblPr>
      <w:tblGrid>
        <w:gridCol w:w="3186"/>
        <w:gridCol w:w="348"/>
        <w:gridCol w:w="6928"/>
      </w:tblGrid>
      <w:tr w:rsidR="00CD7F84" w:rsidRPr="00431EE2" w14:paraId="22C9ECC0" w14:textId="77777777" w:rsidTr="00751C4A">
        <w:trPr>
          <w:trHeight w:val="432"/>
        </w:trPr>
        <w:tc>
          <w:tcPr>
            <w:tcW w:w="3186" w:type="dxa"/>
          </w:tcPr>
          <w:p w14:paraId="6CD55BB4" w14:textId="77777777" w:rsidR="00CD7F84" w:rsidRPr="00431EE2" w:rsidRDefault="00120EDB" w:rsidP="00417D0A">
            <w:r w:rsidRPr="00431EE2">
              <w:br w:type="page"/>
            </w:r>
          </w:p>
        </w:tc>
        <w:tc>
          <w:tcPr>
            <w:tcW w:w="348" w:type="dxa"/>
          </w:tcPr>
          <w:p w14:paraId="502BF63C" w14:textId="77777777" w:rsidR="00CD7F84" w:rsidRPr="00431EE2" w:rsidRDefault="00CD7F84" w:rsidP="0064029B"/>
        </w:tc>
        <w:tc>
          <w:tcPr>
            <w:tcW w:w="6928" w:type="dxa"/>
          </w:tcPr>
          <w:p w14:paraId="419240BA" w14:textId="77777777" w:rsidR="00CD7F84" w:rsidRPr="00431EE2" w:rsidRDefault="00CD7F84" w:rsidP="0064029B">
            <w:r w:rsidRPr="00431EE2">
              <w:rPr>
                <w:noProof/>
              </w:rPr>
              <w:drawing>
                <wp:inline distT="0" distB="0" distL="0" distR="0" wp14:anchorId="261043CA" wp14:editId="590562F7">
                  <wp:extent cx="2286000" cy="222740"/>
                  <wp:effectExtent l="0" t="0" r="0" b="6350"/>
                  <wp:docPr id="10" name="Gráfico 10"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31EE2" w14:paraId="7AEC8170" w14:textId="77777777" w:rsidTr="00F258A4">
        <w:trPr>
          <w:trHeight w:val="1440"/>
        </w:trPr>
        <w:tc>
          <w:tcPr>
            <w:tcW w:w="3186" w:type="dxa"/>
            <w:vMerge w:val="restart"/>
            <w:vAlign w:val="center"/>
          </w:tcPr>
          <w:p w14:paraId="3548E63A" w14:textId="77777777" w:rsidR="00F258A4" w:rsidRDefault="00F258A4" w:rsidP="00F258A4">
            <w:pPr>
              <w:pStyle w:val="Ttulo3"/>
            </w:pPr>
          </w:p>
          <w:p w14:paraId="67D40571" w14:textId="77777777" w:rsidR="00F258A4" w:rsidRDefault="00F258A4" w:rsidP="00F258A4">
            <w:pPr>
              <w:pStyle w:val="Ttulo3"/>
            </w:pPr>
          </w:p>
          <w:p w14:paraId="2C7FC778" w14:textId="38B76B66" w:rsidR="00F258A4" w:rsidRDefault="00F258A4" w:rsidP="00F258A4">
            <w:pPr>
              <w:pStyle w:val="Ttulo3"/>
            </w:pPr>
          </w:p>
          <w:p w14:paraId="6FA001BE" w14:textId="77777777" w:rsidR="00F258A4" w:rsidRPr="00F258A4" w:rsidRDefault="00F258A4" w:rsidP="00F258A4"/>
          <w:p w14:paraId="1F233063" w14:textId="4BE1B23E" w:rsidR="00C17936" w:rsidRPr="00431EE2" w:rsidRDefault="00C17936" w:rsidP="00F258A4">
            <w:pPr>
              <w:pStyle w:val="Ttulo3"/>
            </w:pPr>
            <w:r w:rsidRPr="00431EE2">
              <w:drawing>
                <wp:inline distT="0" distB="0" distL="0" distR="0" wp14:anchorId="3EB27B9E" wp14:editId="603D26BA">
                  <wp:extent cx="685800" cy="685800"/>
                  <wp:effectExtent l="0" t="0" r="0" b="0"/>
                  <wp:docPr id="12" name="Gráfico 12" descr="Gráfico de barras con tendencia ascen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o de barras con tendencia ascendent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p w14:paraId="485CCC06" w14:textId="7EF283CE" w:rsidR="00C17936" w:rsidRDefault="00F258A4" w:rsidP="00F258A4">
            <w:pPr>
              <w:pStyle w:val="Vietas"/>
            </w:pPr>
            <w:r>
              <w:t>Resumen de beneficios</w:t>
            </w:r>
          </w:p>
          <w:p w14:paraId="0716294F" w14:textId="783B70AC" w:rsidR="00F258A4" w:rsidRDefault="00F258A4" w:rsidP="00F258A4">
            <w:pPr>
              <w:pStyle w:val="Vietas"/>
              <w:numPr>
                <w:ilvl w:val="0"/>
                <w:numId w:val="0"/>
              </w:numPr>
              <w:ind w:left="360" w:hanging="360"/>
            </w:pPr>
          </w:p>
          <w:p w14:paraId="1B5E6070" w14:textId="0EA6562C" w:rsidR="00F258A4" w:rsidRDefault="00F258A4" w:rsidP="00F258A4">
            <w:pPr>
              <w:pStyle w:val="Vietas"/>
              <w:numPr>
                <w:ilvl w:val="0"/>
                <w:numId w:val="0"/>
              </w:numPr>
              <w:ind w:left="360" w:hanging="360"/>
            </w:pPr>
          </w:p>
          <w:p w14:paraId="7E32C832" w14:textId="7D372577" w:rsidR="00F258A4" w:rsidRDefault="00F258A4" w:rsidP="00F258A4">
            <w:pPr>
              <w:pStyle w:val="Vietas"/>
              <w:numPr>
                <w:ilvl w:val="0"/>
                <w:numId w:val="0"/>
              </w:numPr>
              <w:ind w:left="360" w:hanging="360"/>
            </w:pPr>
          </w:p>
          <w:p w14:paraId="10AE83A1" w14:textId="77777777" w:rsidR="00C17936" w:rsidRPr="00431EE2" w:rsidRDefault="00C17936" w:rsidP="00F258A4">
            <w:pPr>
              <w:pStyle w:val="Ttulo3"/>
            </w:pPr>
            <w:r w:rsidRPr="00431EE2">
              <w:drawing>
                <wp:inline distT="0" distB="0" distL="0" distR="0" wp14:anchorId="25038E9B" wp14:editId="14828C67">
                  <wp:extent cx="685800" cy="685800"/>
                  <wp:effectExtent l="0" t="0" r="0" b="0"/>
                  <wp:docPr id="13" name="Gráfico 13" desc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ista"/>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p w14:paraId="18BACD8C" w14:textId="1FFFCDAE" w:rsidR="00C17936" w:rsidRPr="00431EE2" w:rsidRDefault="00F258A4" w:rsidP="00F258A4">
            <w:pPr>
              <w:pStyle w:val="Vietas"/>
            </w:pPr>
            <w:r>
              <w:t>Descripción del valor de negocio de nuestro proyecto</w:t>
            </w:r>
          </w:p>
          <w:p w14:paraId="516C3798" w14:textId="77777777" w:rsidR="00C17936" w:rsidRPr="00431EE2" w:rsidRDefault="00C17936" w:rsidP="00F258A4">
            <w:pPr>
              <w:ind w:left="360"/>
            </w:pPr>
          </w:p>
          <w:p w14:paraId="3F9DA3DA" w14:textId="4E6B1055" w:rsidR="004048B0" w:rsidRDefault="004048B0" w:rsidP="00F258A4"/>
          <w:p w14:paraId="7C5E7B65" w14:textId="5C3934E6" w:rsidR="00F258A4" w:rsidRDefault="00F258A4" w:rsidP="00F258A4"/>
          <w:p w14:paraId="19AF388B" w14:textId="7218EFEE" w:rsidR="00F258A4" w:rsidRDefault="00F258A4" w:rsidP="00F258A4"/>
          <w:p w14:paraId="1DA3AFAC" w14:textId="77777777" w:rsidR="00C17936" w:rsidRPr="00431EE2" w:rsidRDefault="00C17936" w:rsidP="00F258A4">
            <w:pPr>
              <w:pStyle w:val="Ttulo3"/>
            </w:pPr>
            <w:r w:rsidRPr="00431EE2">
              <w:drawing>
                <wp:inline distT="0" distB="0" distL="0" distR="0" wp14:anchorId="6F5118D1" wp14:editId="1531FC1F">
                  <wp:extent cx="685800" cy="685800"/>
                  <wp:effectExtent l="0" t="0" r="0" b="0"/>
                  <wp:docPr id="14" name="Gráfico 14" descr="Lluvia de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Lluvia de idea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155DCCF9" w14:textId="77777777" w:rsidR="00C17936" w:rsidRDefault="00F258A4" w:rsidP="00F258A4">
            <w:pPr>
              <w:pStyle w:val="Vietas"/>
            </w:pPr>
            <w:r>
              <w:t>Descripción sobre</w:t>
            </w:r>
            <w:r w:rsidR="00314163">
              <w:t xml:space="preserve"> </w:t>
            </w:r>
            <w:r>
              <w:t>cómo</w:t>
            </w:r>
            <w:r w:rsidR="00314163">
              <w:t xml:space="preserve"> se mide el valor de negocio del proyecto</w:t>
            </w:r>
          </w:p>
          <w:p w14:paraId="2270CC9C" w14:textId="77777777" w:rsidR="00F258A4" w:rsidRDefault="00F258A4" w:rsidP="00F258A4">
            <w:pPr>
              <w:pStyle w:val="Vietas"/>
              <w:numPr>
                <w:ilvl w:val="0"/>
                <w:numId w:val="0"/>
              </w:numPr>
              <w:ind w:left="360" w:hanging="360"/>
            </w:pPr>
          </w:p>
          <w:p w14:paraId="5C79581D" w14:textId="3D14235B" w:rsidR="00F258A4" w:rsidRDefault="00F258A4" w:rsidP="00F258A4">
            <w:pPr>
              <w:pStyle w:val="Vietas"/>
              <w:numPr>
                <w:ilvl w:val="0"/>
                <w:numId w:val="0"/>
              </w:numPr>
              <w:ind w:left="360" w:hanging="360"/>
            </w:pPr>
          </w:p>
          <w:p w14:paraId="489D2EF4" w14:textId="511F18C3" w:rsidR="00F258A4" w:rsidRDefault="00F258A4" w:rsidP="00F258A4">
            <w:pPr>
              <w:pStyle w:val="Vietas"/>
              <w:numPr>
                <w:ilvl w:val="0"/>
                <w:numId w:val="0"/>
              </w:numPr>
              <w:ind w:left="360" w:hanging="360"/>
            </w:pPr>
          </w:p>
          <w:p w14:paraId="3105CDAD" w14:textId="46B041B6" w:rsidR="00F258A4" w:rsidRDefault="00F258A4" w:rsidP="00F258A4">
            <w:pPr>
              <w:pStyle w:val="Vietas"/>
              <w:numPr>
                <w:ilvl w:val="0"/>
                <w:numId w:val="0"/>
              </w:numPr>
              <w:ind w:left="360" w:hanging="360"/>
            </w:pPr>
          </w:p>
          <w:p w14:paraId="72D5B11D" w14:textId="0AF8A91D" w:rsidR="00F258A4" w:rsidRDefault="00F258A4" w:rsidP="00F258A4">
            <w:pPr>
              <w:pStyle w:val="Vietas"/>
              <w:numPr>
                <w:ilvl w:val="0"/>
                <w:numId w:val="0"/>
              </w:numPr>
              <w:ind w:left="360" w:hanging="360"/>
            </w:pPr>
          </w:p>
          <w:p w14:paraId="007C6F84" w14:textId="40CED459" w:rsidR="00F258A4" w:rsidRDefault="00F258A4" w:rsidP="00F258A4">
            <w:pPr>
              <w:pStyle w:val="Vietas"/>
              <w:numPr>
                <w:ilvl w:val="0"/>
                <w:numId w:val="0"/>
              </w:numPr>
              <w:ind w:left="360" w:hanging="360"/>
            </w:pPr>
          </w:p>
          <w:p w14:paraId="59B5396A" w14:textId="77777777" w:rsidR="00F258A4" w:rsidRDefault="00F258A4" w:rsidP="00F258A4">
            <w:pPr>
              <w:pStyle w:val="Vietas"/>
              <w:numPr>
                <w:ilvl w:val="0"/>
                <w:numId w:val="0"/>
              </w:numPr>
              <w:ind w:left="360" w:hanging="360"/>
            </w:pPr>
          </w:p>
          <w:p w14:paraId="5AEFA969" w14:textId="77777777" w:rsidR="00F258A4" w:rsidRDefault="00F258A4" w:rsidP="00F258A4">
            <w:pPr>
              <w:pStyle w:val="Vietas"/>
              <w:numPr>
                <w:ilvl w:val="0"/>
                <w:numId w:val="0"/>
              </w:numPr>
              <w:ind w:left="360" w:hanging="360"/>
            </w:pPr>
          </w:p>
          <w:p w14:paraId="2280663E" w14:textId="77777777" w:rsidR="00F258A4" w:rsidRDefault="00F258A4" w:rsidP="00F258A4">
            <w:pPr>
              <w:pStyle w:val="Vietas"/>
              <w:numPr>
                <w:ilvl w:val="0"/>
                <w:numId w:val="0"/>
              </w:numPr>
              <w:ind w:left="360" w:hanging="360"/>
            </w:pPr>
          </w:p>
          <w:p w14:paraId="793C85C5" w14:textId="37430E17" w:rsidR="00F258A4" w:rsidRPr="00431EE2" w:rsidRDefault="00F258A4" w:rsidP="00F258A4">
            <w:pPr>
              <w:pStyle w:val="Vietas"/>
              <w:numPr>
                <w:ilvl w:val="0"/>
                <w:numId w:val="0"/>
              </w:numPr>
              <w:ind w:left="360" w:hanging="360"/>
            </w:pPr>
          </w:p>
        </w:tc>
        <w:tc>
          <w:tcPr>
            <w:tcW w:w="348" w:type="dxa"/>
            <w:vMerge w:val="restart"/>
          </w:tcPr>
          <w:p w14:paraId="21E4DBA4" w14:textId="77777777" w:rsidR="00C17936" w:rsidRPr="00431EE2" w:rsidRDefault="00C17936" w:rsidP="00500AC9">
            <w:pPr>
              <w:pStyle w:val="Ttulo2"/>
            </w:pPr>
          </w:p>
        </w:tc>
        <w:tc>
          <w:tcPr>
            <w:tcW w:w="6928" w:type="dxa"/>
          </w:tcPr>
          <w:p w14:paraId="63CAECD5" w14:textId="5C6CB9C3" w:rsidR="00C17936" w:rsidRPr="00431EE2" w:rsidRDefault="00BF3B41" w:rsidP="00FE44CB">
            <w:pPr>
              <w:pStyle w:val="Ttulo2"/>
            </w:pPr>
            <w:r w:rsidRPr="00431EE2">
              <w:t>Elevator Pitch</w:t>
            </w:r>
          </w:p>
        </w:tc>
      </w:tr>
      <w:tr w:rsidR="00C17936" w:rsidRPr="00431EE2" w14:paraId="79480FA1" w14:textId="77777777" w:rsidTr="00751C4A">
        <w:trPr>
          <w:trHeight w:val="11808"/>
        </w:trPr>
        <w:tc>
          <w:tcPr>
            <w:tcW w:w="3186" w:type="dxa"/>
            <w:vMerge/>
          </w:tcPr>
          <w:p w14:paraId="5E2EB2A0" w14:textId="77777777" w:rsidR="00C17936" w:rsidRPr="00431EE2" w:rsidRDefault="00C17936" w:rsidP="00C17936">
            <w:pPr>
              <w:pStyle w:val="Ttulo3"/>
            </w:pPr>
          </w:p>
        </w:tc>
        <w:tc>
          <w:tcPr>
            <w:tcW w:w="348" w:type="dxa"/>
            <w:vMerge/>
          </w:tcPr>
          <w:p w14:paraId="40879797" w14:textId="77777777" w:rsidR="00C17936" w:rsidRPr="00431EE2" w:rsidRDefault="00C17936" w:rsidP="00C17936">
            <w:pPr>
              <w:pStyle w:val="Ttulo2"/>
            </w:pPr>
          </w:p>
        </w:tc>
        <w:tc>
          <w:tcPr>
            <w:tcW w:w="6928" w:type="dxa"/>
          </w:tcPr>
          <w:p w14:paraId="2CCF522D" w14:textId="3A7D381B" w:rsidR="00C17936" w:rsidRPr="00431EE2" w:rsidRDefault="002914A5" w:rsidP="00C17936">
            <w:pPr>
              <w:pStyle w:val="Ttulo3"/>
            </w:pPr>
            <w:r>
              <w:t>Elevator Pitch</w:t>
            </w:r>
            <w:r w:rsidR="00C17936" w:rsidRPr="00431EE2">
              <w:t xml:space="preserve"> </w:t>
            </w:r>
          </w:p>
          <w:p w14:paraId="2890456A" w14:textId="5488AC6C" w:rsidR="00C17936" w:rsidRDefault="002914A5" w:rsidP="00C17936">
            <w:r>
              <w:t xml:space="preserve">Nos encontramos desarrollando el famoso juego Nine Men’s Morris dado que es muy antiguo, su complejidad para armar una estrategia y obtener la victoria nos </w:t>
            </w:r>
            <w:r w:rsidR="005B4F3A">
              <w:t>permitirá</w:t>
            </w:r>
            <w:r>
              <w:t xml:space="preserve"> desarrollar ese aspecto tan importante en la vida, estar preparado para lo imprevisto por parte de nuestro oponente.</w:t>
            </w:r>
          </w:p>
          <w:p w14:paraId="4CA1E519" w14:textId="79DED887" w:rsidR="002914A5" w:rsidRDefault="002914A5" w:rsidP="00C17936"/>
          <w:p w14:paraId="12B7827E" w14:textId="52CCF556" w:rsidR="002914A5" w:rsidRPr="00431EE2" w:rsidRDefault="002914A5" w:rsidP="00C17936">
            <w:r>
              <w:t xml:space="preserve">El juego se convertirá en una poderosa herramienta educativa, formativa y educadora. Realizamos un llamado a la acción y el apoyo correspondiente para que el proyecto llegue a un buen </w:t>
            </w:r>
            <w:r w:rsidR="005B4F3A">
              <w:t>fin.</w:t>
            </w:r>
          </w:p>
          <w:p w14:paraId="41C3CEC5" w14:textId="77777777" w:rsidR="00C17936" w:rsidRPr="00431EE2" w:rsidRDefault="00C17936" w:rsidP="00C17936"/>
          <w:p w14:paraId="0FE03E8D" w14:textId="37446220" w:rsidR="00C17936" w:rsidRPr="00431EE2" w:rsidRDefault="005B4F3A" w:rsidP="00C17936">
            <w:pPr>
              <w:pStyle w:val="Ttulo3"/>
            </w:pPr>
            <w:r>
              <w:t>Valor de negocio</w:t>
            </w:r>
            <w:r w:rsidR="00C17936" w:rsidRPr="00431EE2">
              <w:t xml:space="preserve"> </w:t>
            </w:r>
          </w:p>
          <w:p w14:paraId="28CC58AD" w14:textId="1C774D8C" w:rsidR="00C17936" w:rsidRPr="00431EE2" w:rsidRDefault="005B4F3A" w:rsidP="00C17936">
            <w:r>
              <w:rPr>
                <w:color w:val="000000"/>
              </w:rPr>
              <w:t>Por parte de los clientes tendrán, los solicitantes del producto, el cual al finalizar el proyecto será funcional permitiendo una recreación del clásico juego que nosotros nombramos como NTwoM, siendo así que el valor de negocio del cliente es la de solicitante y aquel que dispondrá de los requisitos necesarios bajo los cuales se está trabajando el presente proyecto. En caso de los usuarios el valor de negocio que estos tengan depende de la satisfacción que estos tengan y las ideas/aportes que los mismos puedan dar para una mejora del sistema de juego</w:t>
            </w:r>
          </w:p>
          <w:p w14:paraId="4272BA31" w14:textId="77777777" w:rsidR="00C17936" w:rsidRPr="00431EE2" w:rsidRDefault="00C17936" w:rsidP="00C17936">
            <w:r w:rsidRPr="00431EE2">
              <w:t xml:space="preserve"> </w:t>
            </w:r>
          </w:p>
          <w:p w14:paraId="465DBF5E" w14:textId="4AE20A09" w:rsidR="00C17936" w:rsidRPr="00431EE2" w:rsidRDefault="005B4F3A" w:rsidP="00C17936">
            <w:pPr>
              <w:pStyle w:val="Ttulo3"/>
            </w:pPr>
            <w:r>
              <w:t>Metricas</w:t>
            </w:r>
            <w:r w:rsidR="00C17936" w:rsidRPr="00431EE2">
              <w:t xml:space="preserve"> </w:t>
            </w:r>
          </w:p>
          <w:p w14:paraId="6FA36296" w14:textId="62D9E2D2" w:rsidR="00D629F0" w:rsidRDefault="00D629F0" w:rsidP="00FE44CB">
            <w:pPr>
              <w:rPr>
                <w:color w:val="000000"/>
              </w:rPr>
            </w:pPr>
            <w:r>
              <w:rPr>
                <w:color w:val="000000"/>
              </w:rPr>
              <w:t xml:space="preserve">Para medir el valor de negocio </w:t>
            </w:r>
            <w:r w:rsidR="0026057D">
              <w:rPr>
                <w:color w:val="000000"/>
              </w:rPr>
              <w:t>s</w:t>
            </w:r>
            <w:r>
              <w:rPr>
                <w:color w:val="000000"/>
              </w:rPr>
              <w:t>e tiene en cuenta lo siguiente:</w:t>
            </w:r>
          </w:p>
          <w:p w14:paraId="7A0A9BDF" w14:textId="0D0C6AF8" w:rsidR="0026057D" w:rsidRDefault="0026057D" w:rsidP="00FE44CB">
            <w:pPr>
              <w:rPr>
                <w:color w:val="000000"/>
              </w:rPr>
            </w:pPr>
            <w:r>
              <w:rPr>
                <w:color w:val="000000"/>
              </w:rPr>
              <w:t>El cliente:</w:t>
            </w:r>
          </w:p>
          <w:p w14:paraId="30706378" w14:textId="66E48174" w:rsidR="0026057D" w:rsidRDefault="00007674" w:rsidP="00007674">
            <w:pPr>
              <w:pStyle w:val="Prrafodelista"/>
              <w:numPr>
                <w:ilvl w:val="0"/>
                <w:numId w:val="8"/>
              </w:numPr>
              <w:rPr>
                <w:color w:val="000000"/>
              </w:rPr>
            </w:pPr>
            <w:r>
              <w:rPr>
                <w:color w:val="000000"/>
              </w:rPr>
              <w:t>Producto funcional en el plazo estimado de 1 mes.</w:t>
            </w:r>
          </w:p>
          <w:p w14:paraId="2F356F4A" w14:textId="644FE853" w:rsidR="00007674" w:rsidRDefault="00007674" w:rsidP="00007674">
            <w:pPr>
              <w:pStyle w:val="Prrafodelista"/>
              <w:numPr>
                <w:ilvl w:val="0"/>
                <w:numId w:val="8"/>
              </w:numPr>
              <w:rPr>
                <w:color w:val="000000"/>
              </w:rPr>
            </w:pPr>
            <w:r>
              <w:rPr>
                <w:color w:val="000000"/>
              </w:rPr>
              <w:t>Posibilidad de jugar de manera local al juego N</w:t>
            </w:r>
            <w:r w:rsidRPr="00007674">
              <w:rPr>
                <w:color w:val="000000"/>
              </w:rPr>
              <w:t xml:space="preserve">ine </w:t>
            </w:r>
            <w:r>
              <w:rPr>
                <w:color w:val="000000"/>
              </w:rPr>
              <w:t>M</w:t>
            </w:r>
            <w:r w:rsidRPr="00007674">
              <w:rPr>
                <w:color w:val="000000"/>
              </w:rPr>
              <w:t xml:space="preserve">en's </w:t>
            </w:r>
            <w:r>
              <w:rPr>
                <w:color w:val="000000"/>
              </w:rPr>
              <w:t>Morris.</w:t>
            </w:r>
          </w:p>
          <w:p w14:paraId="320873A5" w14:textId="7E89235E" w:rsidR="00007674" w:rsidRDefault="007A456A" w:rsidP="00007674">
            <w:pPr>
              <w:pStyle w:val="Prrafodelista"/>
              <w:numPr>
                <w:ilvl w:val="0"/>
                <w:numId w:val="8"/>
              </w:numPr>
              <w:rPr>
                <w:color w:val="000000"/>
              </w:rPr>
            </w:pPr>
            <w:r>
              <w:rPr>
                <w:color w:val="000000"/>
              </w:rPr>
              <w:t>Código adaptado a una interfaz más amigable o simple de usar.</w:t>
            </w:r>
          </w:p>
          <w:p w14:paraId="6E1ECC4D" w14:textId="3BFA4147" w:rsidR="00D24684" w:rsidRDefault="00D24684" w:rsidP="00007674">
            <w:pPr>
              <w:pStyle w:val="Prrafodelista"/>
              <w:numPr>
                <w:ilvl w:val="0"/>
                <w:numId w:val="8"/>
              </w:numPr>
              <w:rPr>
                <w:color w:val="000000"/>
              </w:rPr>
            </w:pPr>
            <w:r>
              <w:rPr>
                <w:color w:val="000000"/>
              </w:rPr>
              <w:t>Corrección de errores</w:t>
            </w:r>
            <w:r w:rsidR="009D113B">
              <w:rPr>
                <w:color w:val="000000"/>
              </w:rPr>
              <w:t xml:space="preserve"> en caso se presentase</w:t>
            </w:r>
            <w:r w:rsidR="00C74D60">
              <w:rPr>
                <w:color w:val="000000"/>
              </w:rPr>
              <w:t>n.</w:t>
            </w:r>
          </w:p>
          <w:p w14:paraId="2B08523F" w14:textId="2BCFA295" w:rsidR="00C74D60" w:rsidRPr="00C74D60" w:rsidRDefault="00D24684" w:rsidP="00C74D60">
            <w:pPr>
              <w:pStyle w:val="Prrafodelista"/>
              <w:numPr>
                <w:ilvl w:val="0"/>
                <w:numId w:val="8"/>
              </w:numPr>
              <w:rPr>
                <w:color w:val="000000"/>
              </w:rPr>
            </w:pPr>
            <w:r>
              <w:rPr>
                <w:color w:val="000000"/>
              </w:rPr>
              <w:t xml:space="preserve">Cada sprint buscara ser un avance </w:t>
            </w:r>
            <w:r w:rsidR="009D113B">
              <w:rPr>
                <w:color w:val="000000"/>
              </w:rPr>
              <w:t>con respecto al anterior</w:t>
            </w:r>
            <w:r w:rsidR="00C74D60">
              <w:rPr>
                <w:color w:val="000000"/>
              </w:rPr>
              <w:t>.</w:t>
            </w:r>
          </w:p>
        </w:tc>
      </w:tr>
    </w:tbl>
    <w:p w14:paraId="5C8C7E09" w14:textId="77777777" w:rsidR="007762BF" w:rsidRPr="00431EE2" w:rsidRDefault="007762BF"/>
    <w:p w14:paraId="14CC0480" w14:textId="77777777" w:rsidR="00C17936" w:rsidRPr="00431EE2" w:rsidRDefault="00C17936">
      <w:pPr>
        <w:sectPr w:rsidR="00C17936" w:rsidRPr="00431EE2" w:rsidSect="00263CD4">
          <w:pgSz w:w="11906" w:h="16838" w:code="9"/>
          <w:pgMar w:top="720" w:right="720" w:bottom="720" w:left="720" w:header="288" w:footer="288" w:gutter="0"/>
          <w:cols w:space="720"/>
          <w:titlePg/>
          <w:docGrid w:linePitch="360"/>
        </w:sectPr>
      </w:pPr>
    </w:p>
    <w:p w14:paraId="71D5652F" w14:textId="77777777" w:rsidR="005F350F" w:rsidRPr="00431EE2" w:rsidRDefault="005F350F"/>
    <w:tbl>
      <w:tblPr>
        <w:tblW w:w="0" w:type="auto"/>
        <w:tblLook w:val="0600" w:firstRow="0" w:lastRow="0" w:firstColumn="0" w:lastColumn="0" w:noHBand="1" w:noVBand="1"/>
      </w:tblPr>
      <w:tblGrid>
        <w:gridCol w:w="3393"/>
        <w:gridCol w:w="7073"/>
      </w:tblGrid>
      <w:tr w:rsidR="00BF66D7" w:rsidRPr="00431EE2" w14:paraId="6D17B283" w14:textId="77777777" w:rsidTr="006551C3">
        <w:trPr>
          <w:trHeight w:val="432"/>
        </w:trPr>
        <w:tc>
          <w:tcPr>
            <w:tcW w:w="3600" w:type="dxa"/>
            <w:vMerge w:val="restart"/>
            <w:vAlign w:val="center"/>
          </w:tcPr>
          <w:p w14:paraId="241FCB72" w14:textId="77777777" w:rsidR="004A4C49" w:rsidRDefault="004A4C49" w:rsidP="004D4384">
            <w:pPr>
              <w:pStyle w:val="Cita"/>
              <w:rPr>
                <w:sz w:val="24"/>
                <w:szCs w:val="8"/>
              </w:rPr>
            </w:pPr>
            <w:r w:rsidRPr="005B4F3A">
              <w:rPr>
                <w:lang w:val="es-419"/>
              </w:rPr>
              <w:br w:type="page"/>
            </w:r>
            <w:r w:rsidR="00F71010" w:rsidRPr="00F71010">
              <w:rPr>
                <w:sz w:val="24"/>
                <w:szCs w:val="8"/>
              </w:rPr>
              <w:t>Diagrama</w:t>
            </w:r>
            <w:r w:rsidR="00F71010">
              <w:rPr>
                <w:sz w:val="24"/>
                <w:szCs w:val="8"/>
              </w:rPr>
              <w:t xml:space="preserve"> de Hitos</w:t>
            </w:r>
          </w:p>
          <w:p w14:paraId="33063D34" w14:textId="29681A3C" w:rsidR="00BF66D7" w:rsidRDefault="00BF66D7" w:rsidP="00F71010">
            <w:pPr>
              <w:rPr>
                <w:lang w:val="es-419"/>
              </w:rPr>
            </w:pPr>
            <w:r>
              <w:rPr>
                <w:lang w:val="es-419"/>
              </w:rPr>
              <w:t xml:space="preserve">     </w:t>
            </w:r>
            <w:r w:rsidR="00255D40">
              <w:rPr>
                <w:lang w:val="es-419"/>
              </w:rPr>
              <w:t xml:space="preserve"> </w:t>
            </w:r>
            <w:r>
              <w:rPr>
                <w:lang w:val="es-419"/>
              </w:rPr>
              <w:t xml:space="preserve">Puntos importantes </w:t>
            </w:r>
          </w:p>
          <w:p w14:paraId="2297AF3E" w14:textId="19C3284C" w:rsidR="00F71010" w:rsidRPr="00F71010" w:rsidRDefault="00BF66D7" w:rsidP="00F71010">
            <w:pPr>
              <w:rPr>
                <w:lang w:val="es-419"/>
              </w:rPr>
            </w:pPr>
            <w:r>
              <w:rPr>
                <w:lang w:val="es-419"/>
              </w:rPr>
              <w:t xml:space="preserve">     </w:t>
            </w:r>
            <w:r w:rsidR="00255D40">
              <w:rPr>
                <w:lang w:val="es-419"/>
              </w:rPr>
              <w:t xml:space="preserve"> </w:t>
            </w:r>
            <w:r>
              <w:rPr>
                <w:lang w:val="es-419"/>
              </w:rPr>
              <w:t>en el tiempo.</w:t>
            </w:r>
          </w:p>
        </w:tc>
        <w:tc>
          <w:tcPr>
            <w:tcW w:w="7191" w:type="dxa"/>
          </w:tcPr>
          <w:p w14:paraId="302A980B" w14:textId="77777777" w:rsidR="004A4C49" w:rsidRPr="00431EE2" w:rsidRDefault="004A4C49" w:rsidP="00C9656E">
            <w:r w:rsidRPr="00431EE2">
              <w:rPr>
                <w:noProof/>
              </w:rPr>
              <w:drawing>
                <wp:inline distT="0" distB="0" distL="0" distR="0" wp14:anchorId="39A1DDD8" wp14:editId="11C8843C">
                  <wp:extent cx="2286000" cy="222740"/>
                  <wp:effectExtent l="0" t="0" r="0" b="6350"/>
                  <wp:docPr id="11" name="Gráfico 11"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F66D7" w:rsidRPr="00431EE2" w14:paraId="227DA442" w14:textId="77777777" w:rsidTr="00FE44CB">
        <w:trPr>
          <w:trHeight w:val="1440"/>
        </w:trPr>
        <w:tc>
          <w:tcPr>
            <w:tcW w:w="3600" w:type="dxa"/>
            <w:vMerge/>
          </w:tcPr>
          <w:p w14:paraId="41284799" w14:textId="77777777" w:rsidR="004A4C49" w:rsidRPr="00431EE2" w:rsidRDefault="004A4C49" w:rsidP="004D4384">
            <w:pPr>
              <w:pStyle w:val="Cita"/>
            </w:pPr>
          </w:p>
        </w:tc>
        <w:tc>
          <w:tcPr>
            <w:tcW w:w="7191" w:type="dxa"/>
          </w:tcPr>
          <w:p w14:paraId="414F83BC" w14:textId="0FE4DAD4" w:rsidR="004A4C49" w:rsidRPr="00431EE2" w:rsidRDefault="00C76E5B" w:rsidP="00FE44CB">
            <w:pPr>
              <w:pStyle w:val="Ttulo2"/>
            </w:pPr>
            <w:r>
              <w:t>Hitos</w:t>
            </w:r>
          </w:p>
        </w:tc>
      </w:tr>
      <w:tr w:rsidR="00BF66D7" w:rsidRPr="00431EE2" w14:paraId="1778FAEA" w14:textId="77777777" w:rsidTr="006551C3">
        <w:trPr>
          <w:trHeight w:val="11583"/>
        </w:trPr>
        <w:tc>
          <w:tcPr>
            <w:tcW w:w="3600" w:type="dxa"/>
            <w:vMerge/>
          </w:tcPr>
          <w:p w14:paraId="49132D1A" w14:textId="77777777" w:rsidR="004A4C49" w:rsidRPr="00431EE2" w:rsidRDefault="004A4C49" w:rsidP="004D4384">
            <w:pPr>
              <w:pStyle w:val="Cita"/>
            </w:pPr>
          </w:p>
        </w:tc>
        <w:tc>
          <w:tcPr>
            <w:tcW w:w="7191" w:type="dxa"/>
          </w:tcPr>
          <w:p w14:paraId="12ED664B" w14:textId="30610A48" w:rsidR="00F71010" w:rsidRDefault="00F71010" w:rsidP="00F71010"/>
          <w:p w14:paraId="15D44327" w14:textId="77777777" w:rsidR="00255D40" w:rsidRDefault="00255D40" w:rsidP="00F71010"/>
          <w:p w14:paraId="3B11122C" w14:textId="77777777" w:rsidR="00F71010" w:rsidRDefault="00F71010" w:rsidP="00F71010"/>
          <w:p w14:paraId="6961ED26" w14:textId="6EED9D6F" w:rsidR="00F71010" w:rsidRDefault="00F71010" w:rsidP="00F71010">
            <w:r>
              <w:rPr>
                <w:noProof/>
              </w:rPr>
              <w:drawing>
                <wp:inline distT="0" distB="0" distL="0" distR="0" wp14:anchorId="128C8292" wp14:editId="4F345AD3">
                  <wp:extent cx="3731809" cy="2738437"/>
                  <wp:effectExtent l="0" t="0" r="2540" b="5080"/>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a:picLocks noChangeAspect="1" noChangeArrowheads="1"/>
                          </pic:cNvPicPr>
                        </pic:nvPicPr>
                        <pic:blipFill rotWithShape="1">
                          <a:blip r:embed="rId27">
                            <a:extLst>
                              <a:ext uri="{28A0092B-C50C-407E-A947-70E740481C1C}">
                                <a14:useLocalDpi xmlns:a14="http://schemas.microsoft.com/office/drawing/2010/main" val="0"/>
                              </a:ext>
                            </a:extLst>
                          </a:blip>
                          <a:srcRect r="53763"/>
                          <a:stretch/>
                        </pic:blipFill>
                        <pic:spPr bwMode="auto">
                          <a:xfrm>
                            <a:off x="0" y="0"/>
                            <a:ext cx="3737271" cy="2742445"/>
                          </a:xfrm>
                          <a:prstGeom prst="rect">
                            <a:avLst/>
                          </a:prstGeom>
                          <a:noFill/>
                          <a:ln>
                            <a:noFill/>
                          </a:ln>
                          <a:extLst>
                            <a:ext uri="{53640926-AAD7-44D8-BBD7-CCE9431645EC}">
                              <a14:shadowObscured xmlns:a14="http://schemas.microsoft.com/office/drawing/2010/main"/>
                            </a:ext>
                          </a:extLst>
                        </pic:spPr>
                      </pic:pic>
                    </a:graphicData>
                  </a:graphic>
                </wp:inline>
              </w:drawing>
            </w:r>
          </w:p>
          <w:p w14:paraId="2CBDA383" w14:textId="0236998F" w:rsidR="00255D40" w:rsidRDefault="00255D40" w:rsidP="00F71010"/>
          <w:p w14:paraId="03ADA293" w14:textId="77777777" w:rsidR="00255D40" w:rsidRDefault="00255D40" w:rsidP="00F71010"/>
          <w:p w14:paraId="14539B13" w14:textId="77777777" w:rsidR="00F71010" w:rsidRDefault="00F71010" w:rsidP="00F71010"/>
          <w:p w14:paraId="0AE53D9A" w14:textId="731E20F2" w:rsidR="00F71010" w:rsidRPr="00431EE2" w:rsidRDefault="00F71010" w:rsidP="00F71010">
            <w:r>
              <w:rPr>
                <w:noProof/>
              </w:rPr>
              <w:drawing>
                <wp:inline distT="0" distB="0" distL="0" distR="0" wp14:anchorId="65E2C94A" wp14:editId="34A49800">
                  <wp:extent cx="3756756" cy="2371725"/>
                  <wp:effectExtent l="0" t="0" r="0" b="0"/>
                  <wp:docPr id="16" name="Imagen 1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a:picLocks noChangeAspect="1" noChangeArrowheads="1"/>
                          </pic:cNvPicPr>
                        </pic:nvPicPr>
                        <pic:blipFill rotWithShape="1">
                          <a:blip r:embed="rId27">
                            <a:extLst>
                              <a:ext uri="{28A0092B-C50C-407E-A947-70E740481C1C}">
                                <a14:useLocalDpi xmlns:a14="http://schemas.microsoft.com/office/drawing/2010/main" val="0"/>
                              </a:ext>
                            </a:extLst>
                          </a:blip>
                          <a:srcRect l="46127" r="131"/>
                          <a:stretch/>
                        </pic:blipFill>
                        <pic:spPr bwMode="auto">
                          <a:xfrm>
                            <a:off x="0" y="0"/>
                            <a:ext cx="3763777" cy="23761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5EF65D" w14:textId="77777777" w:rsidR="00FE44CB" w:rsidRPr="00431EE2" w:rsidRDefault="00FE44CB">
      <w:pPr>
        <w:sectPr w:rsidR="00FE44CB" w:rsidRPr="00431EE2" w:rsidSect="00263CD4">
          <w:pgSz w:w="11906" w:h="16838" w:code="9"/>
          <w:pgMar w:top="720" w:right="720" w:bottom="720" w:left="720" w:header="288" w:footer="288" w:gutter="0"/>
          <w:cols w:space="720"/>
          <w:titlePg/>
          <w:docGrid w:linePitch="360"/>
        </w:sectPr>
      </w:pPr>
    </w:p>
    <w:p w14:paraId="12C0EB74" w14:textId="0E158A80" w:rsidR="00BF5C10" w:rsidRDefault="00BF5C10" w:rsidP="008920BB"/>
    <w:p w14:paraId="6B6EFD4E" w14:textId="1BF88B01" w:rsidR="00BF5C10" w:rsidRDefault="00BF5C10" w:rsidP="008920BB"/>
    <w:tbl>
      <w:tblPr>
        <w:tblW w:w="10459" w:type="dxa"/>
        <w:tblLayout w:type="fixed"/>
        <w:tblLook w:val="0600" w:firstRow="0" w:lastRow="0" w:firstColumn="0" w:lastColumn="0" w:noHBand="1" w:noVBand="1"/>
      </w:tblPr>
      <w:tblGrid>
        <w:gridCol w:w="3354"/>
        <w:gridCol w:w="7105"/>
      </w:tblGrid>
      <w:tr w:rsidR="00BF5C10" w:rsidRPr="00431EE2" w14:paraId="2338CBAA" w14:textId="77777777" w:rsidTr="00A24EF4">
        <w:trPr>
          <w:trHeight w:val="51"/>
        </w:trPr>
        <w:tc>
          <w:tcPr>
            <w:tcW w:w="3354" w:type="dxa"/>
            <w:vMerge w:val="restart"/>
          </w:tcPr>
          <w:p w14:paraId="5FB948FA" w14:textId="77777777" w:rsidR="00BF5C10" w:rsidRPr="00431EE2" w:rsidRDefault="00BF5C10" w:rsidP="004A4BCF"/>
        </w:tc>
        <w:tc>
          <w:tcPr>
            <w:tcW w:w="7105" w:type="dxa"/>
          </w:tcPr>
          <w:p w14:paraId="62319548" w14:textId="77777777" w:rsidR="00BF5C10" w:rsidRPr="00431EE2" w:rsidRDefault="00BF5C10" w:rsidP="004A4BCF">
            <w:r w:rsidRPr="00431EE2">
              <w:rPr>
                <w:noProof/>
              </w:rPr>
              <w:drawing>
                <wp:inline distT="0" distB="0" distL="0" distR="0" wp14:anchorId="36F00398" wp14:editId="30C69CA3">
                  <wp:extent cx="2286000" cy="222740"/>
                  <wp:effectExtent l="0" t="0" r="0" b="6350"/>
                  <wp:docPr id="20" name="Gráfico 20"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F5C10" w:rsidRPr="00431EE2" w14:paraId="57E52EA0" w14:textId="77777777" w:rsidTr="00A24EF4">
        <w:trPr>
          <w:trHeight w:val="173"/>
        </w:trPr>
        <w:tc>
          <w:tcPr>
            <w:tcW w:w="3354" w:type="dxa"/>
            <w:vMerge/>
          </w:tcPr>
          <w:p w14:paraId="54EA10CC" w14:textId="77777777" w:rsidR="00BF5C10" w:rsidRPr="00431EE2" w:rsidRDefault="00BF5C10" w:rsidP="004A4BCF"/>
        </w:tc>
        <w:tc>
          <w:tcPr>
            <w:tcW w:w="7105" w:type="dxa"/>
          </w:tcPr>
          <w:p w14:paraId="32934C5C" w14:textId="1A5EF1F4" w:rsidR="00BF5C10" w:rsidRPr="00431EE2" w:rsidRDefault="00BF5C10" w:rsidP="004A4BCF">
            <w:pPr>
              <w:pStyle w:val="Ttulo2"/>
            </w:pPr>
            <w:r>
              <w:t>Gestion de riesgo</w:t>
            </w:r>
          </w:p>
        </w:tc>
      </w:tr>
      <w:tr w:rsidR="00BF5C10" w:rsidRPr="00431EE2" w14:paraId="1FEC1673" w14:textId="77777777" w:rsidTr="00A24EF4">
        <w:trPr>
          <w:trHeight w:val="686"/>
        </w:trPr>
        <w:tc>
          <w:tcPr>
            <w:tcW w:w="3354" w:type="dxa"/>
            <w:vMerge/>
          </w:tcPr>
          <w:p w14:paraId="0E3A9BBA" w14:textId="77777777" w:rsidR="00BF5C10" w:rsidRPr="00431EE2" w:rsidRDefault="00BF5C10" w:rsidP="004A4BCF"/>
        </w:tc>
        <w:tc>
          <w:tcPr>
            <w:tcW w:w="7105" w:type="dxa"/>
          </w:tcPr>
          <w:p w14:paraId="49B651E5" w14:textId="77777777" w:rsidR="00BF5C10" w:rsidRDefault="00BF5C10" w:rsidP="00BF5C10">
            <w:pPr>
              <w:spacing w:before="240"/>
              <w:rPr>
                <w:color w:val="000000"/>
              </w:rPr>
            </w:pPr>
            <w:r>
              <w:rPr>
                <w:color w:val="000000"/>
              </w:rPr>
              <w:t>La gestión de riesgos que pueden amenazar o descarrilar el proyecto en desarrollo considerados son en cuanto a la tecnología que será empleada, el equipo de trabajo, la planificación y control.</w:t>
            </w:r>
          </w:p>
          <w:p w14:paraId="66F9D747" w14:textId="1F0DB88E" w:rsidR="00BF5C10" w:rsidRPr="00BF5C10" w:rsidRDefault="00BF5C10" w:rsidP="00BF5C10">
            <w:pPr>
              <w:rPr>
                <w:lang w:val="es-419"/>
              </w:rPr>
            </w:pPr>
            <w:r w:rsidRPr="00431EE2">
              <w:t xml:space="preserve">. </w:t>
            </w:r>
          </w:p>
          <w:p w14:paraId="19C4B662" w14:textId="3E98FE67" w:rsidR="00BF5C10" w:rsidRPr="00431EE2" w:rsidRDefault="00A34E05" w:rsidP="004A4BCF">
            <w:pPr>
              <w:pStyle w:val="Ttulo3"/>
              <w:rPr>
                <w:lang w:val="es-419"/>
              </w:rPr>
            </w:pPr>
            <w:r>
              <w:rPr>
                <w:lang w:val="es-419"/>
              </w:rPr>
              <w:t>complejidad tecnologica</w:t>
            </w:r>
          </w:p>
          <w:p w14:paraId="73DF099B" w14:textId="77777777" w:rsidR="00A34E05" w:rsidRDefault="00A34E05" w:rsidP="00A34E05">
            <w:pPr>
              <w:pStyle w:val="Vietas"/>
            </w:pPr>
            <w:r>
              <w:t>Desconocimiento de la tecnología base del proyecto</w:t>
            </w:r>
          </w:p>
          <w:p w14:paraId="4E8062BD" w14:textId="77777777" w:rsidR="00A34E05" w:rsidRDefault="00A34E05" w:rsidP="00A34E05">
            <w:pPr>
              <w:pStyle w:val="Vietas"/>
            </w:pPr>
            <w:r>
              <w:t>Alto nivel de complejidad tecnológica</w:t>
            </w:r>
          </w:p>
          <w:p w14:paraId="2E58C800" w14:textId="77777777" w:rsidR="00A34E05" w:rsidRDefault="00A34E05" w:rsidP="00A34E05">
            <w:pPr>
              <w:pStyle w:val="Vietas"/>
            </w:pPr>
            <w:r>
              <w:t>Integraciones con sistemas externos desconocidos</w:t>
            </w:r>
          </w:p>
          <w:p w14:paraId="097BF7D3" w14:textId="0F52E6CE" w:rsidR="00A34E05" w:rsidRDefault="00A34E05" w:rsidP="004A4BCF"/>
          <w:p w14:paraId="7A6D2B2C" w14:textId="491E3BFB" w:rsidR="00A34E05" w:rsidRDefault="00A34E05" w:rsidP="004A4BCF"/>
          <w:p w14:paraId="27EFF5E9" w14:textId="3BE0BF17" w:rsidR="00A34E05" w:rsidRPr="00A34E05" w:rsidRDefault="00A34E05" w:rsidP="00A34E05">
            <w:pPr>
              <w:pStyle w:val="Ttulo3"/>
            </w:pPr>
            <w:r>
              <w:t>Equipo de trabajo</w:t>
            </w:r>
          </w:p>
          <w:p w14:paraId="04FEC938" w14:textId="77777777" w:rsidR="00A34E05" w:rsidRDefault="00A34E05" w:rsidP="00A34E05">
            <w:pPr>
              <w:pStyle w:val="Vietas"/>
            </w:pPr>
            <w:r>
              <w:t>La dificultad de coincidencia de horarios por parte de los miembros del grupo de desarrollo</w:t>
            </w:r>
          </w:p>
          <w:p w14:paraId="3D7A1BFF" w14:textId="77777777" w:rsidR="00A34E05" w:rsidRDefault="00A34E05" w:rsidP="00A34E05">
            <w:pPr>
              <w:pStyle w:val="Vietas"/>
            </w:pPr>
            <w:r>
              <w:t>Falta de claridad en los roles por parte de cada miembro del grupo de desarrollo</w:t>
            </w:r>
          </w:p>
          <w:p w14:paraId="11EA65A0" w14:textId="399C5AFA" w:rsidR="00A34E05" w:rsidRDefault="00A34E05" w:rsidP="004A4BCF"/>
          <w:p w14:paraId="3E5AEE94" w14:textId="417F81BA" w:rsidR="00A34E05" w:rsidRDefault="00A34E05" w:rsidP="004A4BCF"/>
          <w:p w14:paraId="53A08DDE" w14:textId="7B2FA2B0" w:rsidR="00A34E05" w:rsidRPr="00A34E05" w:rsidRDefault="00A34E05" w:rsidP="00A34E05">
            <w:pPr>
              <w:pStyle w:val="Ttulo3"/>
            </w:pPr>
            <w:r>
              <w:t>Planificacion y control</w:t>
            </w:r>
          </w:p>
          <w:p w14:paraId="774D01E3" w14:textId="77777777" w:rsidR="00A34E05" w:rsidRDefault="00A34E05" w:rsidP="00A34E05">
            <w:pPr>
              <w:pStyle w:val="Vietas"/>
            </w:pPr>
            <w:r>
              <w:t>Falta de planificación y anticipación a los posibles eventos adversos que nuestro proyecto pueda presentar.</w:t>
            </w:r>
          </w:p>
          <w:p w14:paraId="604E4C89" w14:textId="77777777" w:rsidR="00A34E05" w:rsidRDefault="00A34E05" w:rsidP="00A34E05">
            <w:pPr>
              <w:pStyle w:val="Vietas"/>
            </w:pPr>
            <w:r>
              <w:t>Objetivos del proyecto muy poco realistas</w:t>
            </w:r>
          </w:p>
          <w:p w14:paraId="36DB1357" w14:textId="023E7D58" w:rsidR="00A34E05" w:rsidRDefault="00A34E05" w:rsidP="00A34E05">
            <w:pPr>
              <w:pStyle w:val="Vietas"/>
            </w:pPr>
            <w:r>
              <w:t>Estimación inadecuada del tiempo de ejecución de las tareas asignadas a cada miembro del grupo de desarrollo</w:t>
            </w:r>
          </w:p>
          <w:p w14:paraId="1A5CD06A" w14:textId="77777777" w:rsidR="00B52452" w:rsidRDefault="00B52452" w:rsidP="00B52452">
            <w:pPr>
              <w:pStyle w:val="Vietas"/>
              <w:numPr>
                <w:ilvl w:val="0"/>
                <w:numId w:val="0"/>
              </w:numPr>
            </w:pPr>
          </w:p>
          <w:p w14:paraId="71212743" w14:textId="77777777" w:rsidR="00BF5C10" w:rsidRPr="00431EE2" w:rsidRDefault="00BF5C10" w:rsidP="004A4BCF"/>
        </w:tc>
      </w:tr>
    </w:tbl>
    <w:p w14:paraId="28F96DF8" w14:textId="276F552C" w:rsidR="00B52452" w:rsidRDefault="00B52452" w:rsidP="008920BB"/>
    <w:p w14:paraId="752343FC" w14:textId="77777777" w:rsidR="00B52452" w:rsidRDefault="00B52452">
      <w:pPr>
        <w:spacing w:after="160" w:line="259" w:lineRule="auto"/>
      </w:pPr>
      <w:r>
        <w:br w:type="page"/>
      </w:r>
    </w:p>
    <w:tbl>
      <w:tblPr>
        <w:tblW w:w="10465" w:type="dxa"/>
        <w:tblLayout w:type="fixed"/>
        <w:tblLook w:val="0600" w:firstRow="0" w:lastRow="0" w:firstColumn="0" w:lastColumn="0" w:noHBand="1" w:noVBand="1"/>
      </w:tblPr>
      <w:tblGrid>
        <w:gridCol w:w="3356"/>
        <w:gridCol w:w="7109"/>
      </w:tblGrid>
      <w:tr w:rsidR="00B52452" w:rsidRPr="00431EE2" w14:paraId="1F34EDE0" w14:textId="77777777" w:rsidTr="004A4BCF">
        <w:trPr>
          <w:trHeight w:val="432"/>
        </w:trPr>
        <w:tc>
          <w:tcPr>
            <w:tcW w:w="3356" w:type="dxa"/>
            <w:vMerge w:val="restart"/>
          </w:tcPr>
          <w:p w14:paraId="5375A993" w14:textId="77777777" w:rsidR="00B52452" w:rsidRPr="00431EE2" w:rsidRDefault="00B52452" w:rsidP="004A4BCF"/>
        </w:tc>
        <w:tc>
          <w:tcPr>
            <w:tcW w:w="7109" w:type="dxa"/>
          </w:tcPr>
          <w:p w14:paraId="63F73EE6" w14:textId="77777777" w:rsidR="00B52452" w:rsidRPr="00431EE2" w:rsidRDefault="00B52452" w:rsidP="004A4BCF">
            <w:r w:rsidRPr="00431EE2">
              <w:rPr>
                <w:noProof/>
              </w:rPr>
              <w:drawing>
                <wp:inline distT="0" distB="0" distL="0" distR="0" wp14:anchorId="4DE4B70C" wp14:editId="5A4F3308">
                  <wp:extent cx="2286000" cy="222740"/>
                  <wp:effectExtent l="0" t="0" r="0" b="6350"/>
                  <wp:docPr id="23" name="Gráfico 23"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52452" w:rsidRPr="00431EE2" w14:paraId="5C295567" w14:textId="77777777" w:rsidTr="004A4BCF">
        <w:trPr>
          <w:trHeight w:val="1440"/>
        </w:trPr>
        <w:tc>
          <w:tcPr>
            <w:tcW w:w="3356" w:type="dxa"/>
            <w:vMerge/>
          </w:tcPr>
          <w:p w14:paraId="4C966891" w14:textId="77777777" w:rsidR="00B52452" w:rsidRPr="00431EE2" w:rsidRDefault="00B52452" w:rsidP="004A4BCF"/>
        </w:tc>
        <w:tc>
          <w:tcPr>
            <w:tcW w:w="7109" w:type="dxa"/>
          </w:tcPr>
          <w:p w14:paraId="41365360" w14:textId="2C01815D" w:rsidR="00B52452" w:rsidRPr="00431EE2" w:rsidRDefault="00B52452" w:rsidP="004A4BCF">
            <w:pPr>
              <w:pStyle w:val="Ttulo2"/>
            </w:pPr>
            <w:r>
              <w:t>Contactanos</w:t>
            </w:r>
          </w:p>
        </w:tc>
      </w:tr>
      <w:tr w:rsidR="00B52452" w:rsidRPr="00000C4A" w14:paraId="0E9FA321" w14:textId="77777777" w:rsidTr="004A4BCF">
        <w:trPr>
          <w:trHeight w:val="5680"/>
        </w:trPr>
        <w:tc>
          <w:tcPr>
            <w:tcW w:w="3356" w:type="dxa"/>
            <w:vMerge/>
          </w:tcPr>
          <w:p w14:paraId="38BE2DDB" w14:textId="77777777" w:rsidR="00B52452" w:rsidRPr="00431EE2" w:rsidRDefault="00B52452" w:rsidP="004A4BCF"/>
        </w:tc>
        <w:tc>
          <w:tcPr>
            <w:tcW w:w="7109" w:type="dxa"/>
          </w:tcPr>
          <w:p w14:paraId="1B3A141A" w14:textId="5101AFC2" w:rsidR="00465FEE" w:rsidRPr="00465FEE" w:rsidRDefault="00A44565" w:rsidP="00465FEE">
            <w:hyperlink r:id="rId28" w:history="1">
              <w:r w:rsidR="00465FEE" w:rsidRPr="00465FEE">
                <w:rPr>
                  <w:rStyle w:val="Hipervnculo"/>
                </w:rPr>
                <w:t>cmoscold@uni.pe</w:t>
              </w:r>
            </w:hyperlink>
          </w:p>
          <w:p w14:paraId="66CBFA2D" w14:textId="5D5F5A89" w:rsidR="00465FEE" w:rsidRDefault="00A44565" w:rsidP="00465FEE">
            <w:hyperlink r:id="rId29" w:history="1">
              <w:r w:rsidR="00465FEE" w:rsidRPr="009A715B">
                <w:rPr>
                  <w:rStyle w:val="Hipervnculo"/>
                </w:rPr>
                <w:t>kbazant@uni.pe</w:t>
              </w:r>
            </w:hyperlink>
          </w:p>
          <w:p w14:paraId="536256D2" w14:textId="462A89B6" w:rsidR="00465FEE" w:rsidRPr="00465FEE" w:rsidRDefault="00A44565" w:rsidP="00465FEE">
            <w:hyperlink r:id="rId30" w:history="1">
              <w:r w:rsidR="00430802" w:rsidRPr="009A715B">
                <w:rPr>
                  <w:rStyle w:val="Hipervnculo"/>
                </w:rPr>
                <w:t>ladelacruzm@uni.pe</w:t>
              </w:r>
            </w:hyperlink>
            <w:r w:rsidR="00430802">
              <w:t xml:space="preserve"> </w:t>
            </w:r>
          </w:p>
          <w:p w14:paraId="14EE525B" w14:textId="77777777" w:rsidR="00465FEE" w:rsidRPr="00465FEE" w:rsidRDefault="00465FEE" w:rsidP="004A4BCF">
            <w:pPr>
              <w:pStyle w:val="Ttulo3"/>
            </w:pPr>
          </w:p>
          <w:p w14:paraId="72F1F170" w14:textId="1E21E22B" w:rsidR="00B52452" w:rsidRPr="00430A90" w:rsidRDefault="00B52452" w:rsidP="004A4BCF">
            <w:pPr>
              <w:pStyle w:val="Ttulo3"/>
              <w:rPr>
                <w:lang w:val="es-419"/>
              </w:rPr>
            </w:pPr>
            <w:r w:rsidRPr="00430A90">
              <w:rPr>
                <w:lang w:val="es-419"/>
              </w:rPr>
              <w:t>repositorio github</w:t>
            </w:r>
          </w:p>
          <w:p w14:paraId="46C84F72" w14:textId="26A77152" w:rsidR="00B52452" w:rsidRPr="00430A90" w:rsidRDefault="00A44565" w:rsidP="004A4BCF">
            <w:pPr>
              <w:rPr>
                <w:lang w:val="es-419"/>
              </w:rPr>
            </w:pPr>
            <w:hyperlink r:id="rId31" w:history="1">
              <w:r w:rsidR="00000C4A" w:rsidRPr="00430A90">
                <w:rPr>
                  <w:rStyle w:val="Hipervnculo"/>
                  <w:lang w:val="es-419"/>
                </w:rPr>
                <w:t>https://github.com/CarlosMoscol/NtwoM</w:t>
              </w:r>
            </w:hyperlink>
            <w:r w:rsidR="00000C4A" w:rsidRPr="00430A90">
              <w:rPr>
                <w:lang w:val="es-419"/>
              </w:rPr>
              <w:t xml:space="preserve"> </w:t>
            </w:r>
            <w:r w:rsidR="00B52452" w:rsidRPr="00430A90">
              <w:rPr>
                <w:lang w:val="es-419"/>
              </w:rPr>
              <w:t xml:space="preserve"> </w:t>
            </w:r>
          </w:p>
          <w:p w14:paraId="08C08182" w14:textId="77777777" w:rsidR="00B52452" w:rsidRPr="00430A90" w:rsidRDefault="00B52452" w:rsidP="004A4BCF">
            <w:pPr>
              <w:pStyle w:val="Ttulo3"/>
              <w:rPr>
                <w:lang w:val="es-419"/>
              </w:rPr>
            </w:pPr>
          </w:p>
          <w:p w14:paraId="5C35204E" w14:textId="111529E4" w:rsidR="00B52452" w:rsidRPr="00430A90" w:rsidRDefault="00000C4A" w:rsidP="004A4BCF">
            <w:pPr>
              <w:pStyle w:val="Ttulo3"/>
              <w:rPr>
                <w:lang w:val="es-419"/>
              </w:rPr>
            </w:pPr>
            <w:r w:rsidRPr="00430A90">
              <w:rPr>
                <w:lang w:val="es-419"/>
              </w:rPr>
              <w:t>trello</w:t>
            </w:r>
          </w:p>
          <w:p w14:paraId="34B13DE1" w14:textId="0B376A4D" w:rsidR="00000C4A" w:rsidRPr="00430A90" w:rsidRDefault="00A44565" w:rsidP="004A4BCF">
            <w:pPr>
              <w:rPr>
                <w:lang w:val="es-419"/>
              </w:rPr>
            </w:pPr>
            <w:hyperlink r:id="rId32" w:history="1">
              <w:r w:rsidR="00000C4A" w:rsidRPr="00430A90">
                <w:rPr>
                  <w:rStyle w:val="Hipervnculo"/>
                  <w:lang w:val="es-419"/>
                </w:rPr>
                <w:t>https://trello.com/b/Rw4gT2eP/ntwom</w:t>
              </w:r>
            </w:hyperlink>
            <w:r w:rsidR="00000C4A" w:rsidRPr="00430A90">
              <w:rPr>
                <w:lang w:val="es-419"/>
              </w:rPr>
              <w:t xml:space="preserve"> </w:t>
            </w:r>
          </w:p>
        </w:tc>
      </w:tr>
    </w:tbl>
    <w:p w14:paraId="19D8A645" w14:textId="00F4DA13" w:rsidR="00430A90" w:rsidRDefault="00430A90" w:rsidP="008920BB"/>
    <w:p w14:paraId="4C5EC379" w14:textId="77777777" w:rsidR="00430A90" w:rsidRDefault="00430A90">
      <w:pPr>
        <w:spacing w:after="160" w:line="259" w:lineRule="auto"/>
      </w:pPr>
      <w:r>
        <w:br w:type="page"/>
      </w:r>
    </w:p>
    <w:tbl>
      <w:tblPr>
        <w:tblW w:w="10490" w:type="dxa"/>
        <w:tblLayout w:type="fixed"/>
        <w:tblLook w:val="0600" w:firstRow="0" w:lastRow="0" w:firstColumn="0" w:lastColumn="0" w:noHBand="1" w:noVBand="1"/>
      </w:tblPr>
      <w:tblGrid>
        <w:gridCol w:w="1276"/>
        <w:gridCol w:w="9214"/>
      </w:tblGrid>
      <w:tr w:rsidR="00430A90" w:rsidRPr="00431EE2" w14:paraId="2AAE5134" w14:textId="77777777" w:rsidTr="000E53F3">
        <w:trPr>
          <w:trHeight w:val="432"/>
        </w:trPr>
        <w:tc>
          <w:tcPr>
            <w:tcW w:w="1276" w:type="dxa"/>
            <w:vMerge w:val="restart"/>
          </w:tcPr>
          <w:p w14:paraId="49BA26B9" w14:textId="77777777" w:rsidR="00430A90" w:rsidRPr="00431EE2" w:rsidRDefault="00430A90" w:rsidP="004A4BCF"/>
        </w:tc>
        <w:tc>
          <w:tcPr>
            <w:tcW w:w="9214" w:type="dxa"/>
          </w:tcPr>
          <w:p w14:paraId="056C66BF" w14:textId="77777777" w:rsidR="00430A90" w:rsidRPr="00431EE2" w:rsidRDefault="00430A90" w:rsidP="004A4BCF">
            <w:r w:rsidRPr="00431EE2">
              <w:rPr>
                <w:noProof/>
              </w:rPr>
              <w:drawing>
                <wp:inline distT="0" distB="0" distL="0" distR="0" wp14:anchorId="7A7A7A00" wp14:editId="47A74E28">
                  <wp:extent cx="2286000" cy="222740"/>
                  <wp:effectExtent l="0" t="0" r="0" b="6350"/>
                  <wp:docPr id="7" name="Gráfico 7"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30A90" w:rsidRPr="00431EE2" w14:paraId="681B4D89" w14:textId="77777777" w:rsidTr="000E53F3">
        <w:trPr>
          <w:trHeight w:val="1440"/>
        </w:trPr>
        <w:tc>
          <w:tcPr>
            <w:tcW w:w="1276" w:type="dxa"/>
            <w:vMerge/>
          </w:tcPr>
          <w:p w14:paraId="7C6E0AFC" w14:textId="77777777" w:rsidR="00430A90" w:rsidRPr="00431EE2" w:rsidRDefault="00430A90" w:rsidP="004A4BCF"/>
        </w:tc>
        <w:tc>
          <w:tcPr>
            <w:tcW w:w="9214" w:type="dxa"/>
          </w:tcPr>
          <w:p w14:paraId="39396303" w14:textId="01BD71B0" w:rsidR="00430A90" w:rsidRDefault="00430A90" w:rsidP="00430A90"/>
          <w:p w14:paraId="66C5B326" w14:textId="5A7E32C3" w:rsidR="00810BF9" w:rsidRDefault="00810BF9" w:rsidP="00810BF9">
            <w:pPr>
              <w:pStyle w:val="Ttulo2"/>
              <w:rPr>
                <w:lang w:val="es-419"/>
              </w:rPr>
            </w:pPr>
            <w:r>
              <w:rPr>
                <w:lang w:val="es-419"/>
              </w:rPr>
              <w:t>nombre del equ</w:t>
            </w:r>
            <w:r w:rsidR="00BD3FE0">
              <w:rPr>
                <w:lang w:val="es-419"/>
              </w:rPr>
              <w:t>i</w:t>
            </w:r>
            <w:r>
              <w:rPr>
                <w:lang w:val="es-419"/>
              </w:rPr>
              <w:t>po: KENCALU Company</w:t>
            </w:r>
          </w:p>
          <w:p w14:paraId="5D2AF4E3" w14:textId="77777777" w:rsidR="00810BF9" w:rsidRPr="00810BF9" w:rsidRDefault="00810BF9" w:rsidP="00810BF9">
            <w:pPr>
              <w:rPr>
                <w:lang w:val="es-419"/>
              </w:rPr>
            </w:pPr>
          </w:p>
          <w:tbl>
            <w:tblPr>
              <w:tblStyle w:val="Tablaconcuadrcula5oscura-nfasis6"/>
              <w:tblW w:w="8075" w:type="dxa"/>
              <w:tblLayout w:type="fixed"/>
              <w:tblLook w:val="04A0" w:firstRow="1" w:lastRow="0" w:firstColumn="1" w:lastColumn="0" w:noHBand="0" w:noVBand="1"/>
            </w:tblPr>
            <w:tblGrid>
              <w:gridCol w:w="2862"/>
              <w:gridCol w:w="1701"/>
              <w:gridCol w:w="1701"/>
              <w:gridCol w:w="1811"/>
            </w:tblGrid>
            <w:tr w:rsidR="00BD3FE0" w:rsidRPr="00810BF9" w14:paraId="2451C125" w14:textId="77777777" w:rsidTr="00BD3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gridSpan w:val="2"/>
                  <w:hideMark/>
                </w:tcPr>
                <w:p w14:paraId="2317CF0B" w14:textId="77777777" w:rsidR="00BD3FE0" w:rsidRPr="00810BF9" w:rsidRDefault="00BD3FE0" w:rsidP="00BD3FE0">
                  <w:pPr>
                    <w:jc w:val="center"/>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Información dada por el equipo del Proyecto</w:t>
                  </w:r>
                </w:p>
              </w:tc>
              <w:tc>
                <w:tcPr>
                  <w:tcW w:w="3512" w:type="dxa"/>
                  <w:gridSpan w:val="2"/>
                  <w:hideMark/>
                </w:tcPr>
                <w:p w14:paraId="636E94DD" w14:textId="77777777" w:rsidR="00BD3FE0" w:rsidRPr="00810BF9" w:rsidRDefault="00BD3FE0" w:rsidP="00BD3FE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A ser usado por el profesor</w:t>
                  </w:r>
                </w:p>
              </w:tc>
            </w:tr>
            <w:tr w:rsidR="00BD3FE0" w:rsidRPr="00810BF9" w14:paraId="73B2215C"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6F6B80A1" w14:textId="5E6F895F" w:rsidR="00BD3FE0" w:rsidRPr="00810BF9" w:rsidRDefault="00BD3FE0" w:rsidP="00BD3FE0">
                  <w:pPr>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Nombre</w:t>
                  </w:r>
                  <w:r w:rsidRPr="00BD3FE0">
                    <w:rPr>
                      <w:rFonts w:ascii="Times New Roman" w:eastAsia="Times New Roman" w:hAnsi="Times New Roman" w:cs="Times New Roman"/>
                      <w:b w:val="0"/>
                      <w:bCs w:val="0"/>
                      <w:sz w:val="20"/>
                      <w:szCs w:val="20"/>
                      <w:lang w:val="en-US"/>
                    </w:rPr>
                    <w:t xml:space="preserve"> </w:t>
                  </w:r>
                  <w:r w:rsidRPr="00810BF9">
                    <w:rPr>
                      <w:rFonts w:ascii="Times New Roman" w:eastAsia="Times New Roman" w:hAnsi="Times New Roman" w:cs="Times New Roman"/>
                      <w:sz w:val="20"/>
                      <w:szCs w:val="20"/>
                      <w:lang w:val="en-US"/>
                    </w:rPr>
                    <w:t>Estudiante</w:t>
                  </w:r>
                </w:p>
              </w:tc>
              <w:tc>
                <w:tcPr>
                  <w:tcW w:w="1701" w:type="dxa"/>
                  <w:hideMark/>
                </w:tcPr>
                <w:p w14:paraId="0A3298AD"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s-419"/>
                    </w:rPr>
                  </w:pPr>
                  <w:r w:rsidRPr="00810BF9">
                    <w:rPr>
                      <w:rFonts w:ascii="Times New Roman" w:eastAsia="Times New Roman" w:hAnsi="Times New Roman" w:cs="Times New Roman"/>
                      <w:b/>
                      <w:bCs/>
                      <w:color w:val="FFFFFF" w:themeColor="background1"/>
                      <w:sz w:val="20"/>
                      <w:szCs w:val="20"/>
                      <w:lang w:val="es-419"/>
                    </w:rPr>
                    <w:t xml:space="preserve"> Contribuciones específicas para este Sprint</w:t>
                  </w:r>
                </w:p>
              </w:tc>
              <w:tc>
                <w:tcPr>
                  <w:tcW w:w="1701" w:type="dxa"/>
                  <w:hideMark/>
                </w:tcPr>
                <w:p w14:paraId="5217E5CF"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n-US"/>
                    </w:rPr>
                  </w:pPr>
                  <w:r w:rsidRPr="00810BF9">
                    <w:rPr>
                      <w:rFonts w:ascii="Times New Roman" w:eastAsia="Times New Roman" w:hAnsi="Times New Roman" w:cs="Times New Roman"/>
                      <w:b/>
                      <w:bCs/>
                      <w:color w:val="FFFFFF" w:themeColor="background1"/>
                      <w:sz w:val="20"/>
                      <w:szCs w:val="20"/>
                      <w:lang w:val="en-US"/>
                    </w:rPr>
                    <w:t>Puntaje Equipo</w:t>
                  </w:r>
                </w:p>
              </w:tc>
              <w:tc>
                <w:tcPr>
                  <w:tcW w:w="1811" w:type="dxa"/>
                  <w:hideMark/>
                </w:tcPr>
                <w:p w14:paraId="79D8228B" w14:textId="7777777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val="en-US"/>
                    </w:rPr>
                  </w:pPr>
                  <w:r w:rsidRPr="00810BF9">
                    <w:rPr>
                      <w:rFonts w:ascii="Times New Roman" w:eastAsia="Times New Roman" w:hAnsi="Times New Roman" w:cs="Times New Roman"/>
                      <w:b/>
                      <w:bCs/>
                      <w:color w:val="FFFFFF" w:themeColor="background1"/>
                      <w:sz w:val="20"/>
                      <w:szCs w:val="20"/>
                      <w:lang w:val="en-US"/>
                    </w:rPr>
                    <w:t>Puntaje Individual</w:t>
                  </w:r>
                </w:p>
              </w:tc>
            </w:tr>
            <w:tr w:rsidR="00BD3FE0" w:rsidRPr="00810BF9" w14:paraId="371946F2" w14:textId="77777777" w:rsidTr="00BD3FE0">
              <w:tc>
                <w:tcPr>
                  <w:cnfStyle w:val="001000000000" w:firstRow="0" w:lastRow="0" w:firstColumn="1" w:lastColumn="0" w:oddVBand="0" w:evenVBand="0" w:oddHBand="0" w:evenHBand="0" w:firstRowFirstColumn="0" w:firstRowLastColumn="0" w:lastRowFirstColumn="0" w:lastRowLastColumn="0"/>
                  <w:tcW w:w="2862" w:type="dxa"/>
                  <w:hideMark/>
                </w:tcPr>
                <w:p w14:paraId="13B6B1CC" w14:textId="77777777" w:rsidR="00BD3FE0" w:rsidRPr="00810BF9" w:rsidRDefault="00BD3FE0" w:rsidP="00BD3FE0">
                  <w:pPr>
                    <w:rPr>
                      <w:rFonts w:ascii="Times New Roman" w:eastAsia="Times New Roman" w:hAnsi="Times New Roman" w:cs="Times New Roman"/>
                      <w:sz w:val="24"/>
                      <w:szCs w:val="24"/>
                      <w:lang w:val="en-US"/>
                    </w:rPr>
                  </w:pPr>
                  <w:r w:rsidRPr="00810BF9">
                    <w:rPr>
                      <w:rFonts w:ascii="Times New Roman" w:eastAsia="Times New Roman" w:hAnsi="Times New Roman" w:cs="Times New Roman"/>
                      <w:lang w:val="en-US"/>
                    </w:rPr>
                    <w:t>Bazan Turin Kenjhy Javier</w:t>
                  </w:r>
                </w:p>
              </w:tc>
              <w:tc>
                <w:tcPr>
                  <w:tcW w:w="1701" w:type="dxa"/>
                  <w:hideMark/>
                </w:tcPr>
                <w:p w14:paraId="62CF9DD3"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lang w:val="en-US"/>
                    </w:rPr>
                    <w:t>Desarrollador 1</w:t>
                  </w:r>
                </w:p>
              </w:tc>
              <w:tc>
                <w:tcPr>
                  <w:tcW w:w="1701" w:type="dxa"/>
                  <w:vMerge w:val="restart"/>
                  <w:hideMark/>
                </w:tcPr>
                <w:p w14:paraId="51E682C4" w14:textId="6C55CDFB"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c>
                <w:tcPr>
                  <w:tcW w:w="1811" w:type="dxa"/>
                  <w:hideMark/>
                </w:tcPr>
                <w:p w14:paraId="13336E40" w14:textId="32CBF724"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BD3FE0" w:rsidRPr="00810BF9" w14:paraId="1CDC0A4F"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5FC38682" w14:textId="77777777" w:rsidR="00BD3FE0" w:rsidRPr="00810BF9" w:rsidRDefault="00BD3FE0" w:rsidP="00BD3FE0">
                  <w:pPr>
                    <w:rPr>
                      <w:rFonts w:ascii="Times New Roman" w:eastAsia="Times New Roman" w:hAnsi="Times New Roman" w:cs="Times New Roman"/>
                      <w:sz w:val="24"/>
                      <w:szCs w:val="24"/>
                      <w:lang w:val="es-419"/>
                    </w:rPr>
                  </w:pPr>
                  <w:r w:rsidRPr="00810BF9">
                    <w:rPr>
                      <w:rFonts w:ascii="Times New Roman" w:eastAsia="Times New Roman" w:hAnsi="Times New Roman" w:cs="Times New Roman"/>
                      <w:lang w:val="es-419"/>
                    </w:rPr>
                    <w:t>De la cruz Mantilla Luis Alberto </w:t>
                  </w:r>
                </w:p>
              </w:tc>
              <w:tc>
                <w:tcPr>
                  <w:tcW w:w="1701" w:type="dxa"/>
                  <w:hideMark/>
                </w:tcPr>
                <w:p w14:paraId="6B0C05D6"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color w:val="000000"/>
                      <w:lang w:val="es-419"/>
                    </w:rPr>
                    <w:t>Desarrollador 2</w:t>
                  </w:r>
                </w:p>
              </w:tc>
              <w:tc>
                <w:tcPr>
                  <w:tcW w:w="1701" w:type="dxa"/>
                  <w:vMerge/>
                  <w:hideMark/>
                </w:tcPr>
                <w:p w14:paraId="4748D010"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4F62D040" w14:textId="55D4FBB7" w:rsidR="00BD3FE0" w:rsidRPr="00810BF9" w:rsidRDefault="00BD3FE0" w:rsidP="00BD3FE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r>
            <w:tr w:rsidR="00BD3FE0" w:rsidRPr="00810BF9" w14:paraId="039A00CB" w14:textId="77777777" w:rsidTr="00BD3FE0">
              <w:tc>
                <w:tcPr>
                  <w:cnfStyle w:val="001000000000" w:firstRow="0" w:lastRow="0" w:firstColumn="1" w:lastColumn="0" w:oddVBand="0" w:evenVBand="0" w:oddHBand="0" w:evenHBand="0" w:firstRowFirstColumn="0" w:firstRowLastColumn="0" w:lastRowFirstColumn="0" w:lastRowLastColumn="0"/>
                  <w:tcW w:w="2862" w:type="dxa"/>
                  <w:hideMark/>
                </w:tcPr>
                <w:p w14:paraId="4084311F" w14:textId="77777777" w:rsidR="00BD3FE0" w:rsidRPr="00810BF9" w:rsidRDefault="00BD3FE0" w:rsidP="00BD3FE0">
                  <w:pPr>
                    <w:rPr>
                      <w:rFonts w:ascii="Times New Roman" w:eastAsia="Times New Roman" w:hAnsi="Times New Roman" w:cs="Times New Roman"/>
                      <w:sz w:val="24"/>
                      <w:szCs w:val="24"/>
                      <w:lang w:val="es-419"/>
                    </w:rPr>
                  </w:pPr>
                  <w:r w:rsidRPr="00810BF9">
                    <w:rPr>
                      <w:rFonts w:ascii="Times New Roman" w:eastAsia="Times New Roman" w:hAnsi="Times New Roman" w:cs="Times New Roman"/>
                      <w:lang w:val="es-419"/>
                    </w:rPr>
                    <w:t>Moscol Durand Carlos Enrique</w:t>
                  </w:r>
                </w:p>
              </w:tc>
              <w:tc>
                <w:tcPr>
                  <w:tcW w:w="1701" w:type="dxa"/>
                  <w:hideMark/>
                </w:tcPr>
                <w:p w14:paraId="2A5D437C"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color w:val="000000"/>
                      <w:lang w:val="es-419"/>
                    </w:rPr>
                    <w:t>Coordinador del proyecto</w:t>
                  </w:r>
                </w:p>
              </w:tc>
              <w:tc>
                <w:tcPr>
                  <w:tcW w:w="1701" w:type="dxa"/>
                  <w:vMerge/>
                  <w:hideMark/>
                </w:tcPr>
                <w:p w14:paraId="56F2C1FD" w14:textId="77777777" w:rsidR="00BD3FE0" w:rsidRPr="00810BF9" w:rsidRDefault="00BD3FE0" w:rsidP="00BD3F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3A08EDDD" w14:textId="66C97AF0" w:rsidR="00BD3FE0" w:rsidRPr="00810BF9" w:rsidRDefault="00BD3FE0" w:rsidP="00BD3FE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p>
              </w:tc>
            </w:tr>
            <w:tr w:rsidR="00BD3FE0" w:rsidRPr="00810BF9" w14:paraId="743C5606" w14:textId="77777777" w:rsidTr="00BD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461D267D" w14:textId="77777777" w:rsidR="00BD3FE0" w:rsidRPr="00810BF9" w:rsidRDefault="00BD3FE0" w:rsidP="00BD3FE0">
                  <w:pPr>
                    <w:rPr>
                      <w:rFonts w:ascii="Times New Roman" w:eastAsia="Times New Roman" w:hAnsi="Times New Roman" w:cs="Times New Roman"/>
                      <w:sz w:val="24"/>
                      <w:szCs w:val="24"/>
                      <w:lang w:val="es-419"/>
                    </w:rPr>
                  </w:pPr>
                </w:p>
              </w:tc>
              <w:tc>
                <w:tcPr>
                  <w:tcW w:w="1701" w:type="dxa"/>
                  <w:hideMark/>
                </w:tcPr>
                <w:p w14:paraId="675A72D5"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701" w:type="dxa"/>
                  <w:vMerge/>
                  <w:hideMark/>
                </w:tcPr>
                <w:p w14:paraId="13F44506"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c>
                <w:tcPr>
                  <w:tcW w:w="1811" w:type="dxa"/>
                  <w:hideMark/>
                </w:tcPr>
                <w:p w14:paraId="1D08C362" w14:textId="77777777" w:rsidR="00BD3FE0" w:rsidRPr="00810BF9" w:rsidRDefault="00BD3FE0" w:rsidP="00BD3FE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p>
              </w:tc>
            </w:tr>
          </w:tbl>
          <w:p w14:paraId="5BBF2C53" w14:textId="50145F9E" w:rsidR="00810BF9" w:rsidRDefault="00810BF9" w:rsidP="00430A90"/>
          <w:p w14:paraId="38A51DB8" w14:textId="55B16EB4" w:rsidR="00810BF9" w:rsidRDefault="00810BF9" w:rsidP="00430A90"/>
          <w:p w14:paraId="12F0E388" w14:textId="77777777" w:rsidR="00BD3FE0" w:rsidRDefault="00BD3FE0" w:rsidP="00430A90"/>
          <w:p w14:paraId="2D7AEB76" w14:textId="77777777" w:rsidR="00810BF9" w:rsidRDefault="00810BF9" w:rsidP="00810BF9">
            <w:pPr>
              <w:pStyle w:val="Ttulo2"/>
            </w:pPr>
            <w:r>
              <w:t>1.Actas de reunion</w:t>
            </w:r>
          </w:p>
          <w:p w14:paraId="7BFF2B56" w14:textId="77777777" w:rsidR="00810BF9" w:rsidRDefault="00810BF9" w:rsidP="00430A90"/>
          <w:tbl>
            <w:tblPr>
              <w:tblStyle w:val="Tablaconcuadrcula4-nfasis1"/>
              <w:tblW w:w="0" w:type="auto"/>
              <w:tblLayout w:type="fixed"/>
              <w:tblLook w:val="04A0" w:firstRow="1" w:lastRow="0" w:firstColumn="1" w:lastColumn="0" w:noHBand="0" w:noVBand="1"/>
            </w:tblPr>
            <w:tblGrid>
              <w:gridCol w:w="797"/>
              <w:gridCol w:w="1355"/>
              <w:gridCol w:w="883"/>
              <w:gridCol w:w="1593"/>
              <w:gridCol w:w="1696"/>
              <w:gridCol w:w="2419"/>
            </w:tblGrid>
            <w:tr w:rsidR="00430A90" w:rsidRPr="00810BF9" w14:paraId="3AFFFA26" w14:textId="77777777" w:rsidTr="00430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150930BE" w14:textId="77777777" w:rsidR="00430A90" w:rsidRPr="00430A90" w:rsidRDefault="00430A90" w:rsidP="00430A90">
                  <w:pPr>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Fecha</w:t>
                  </w:r>
                </w:p>
              </w:tc>
              <w:tc>
                <w:tcPr>
                  <w:tcW w:w="1355" w:type="dxa"/>
                  <w:hideMark/>
                </w:tcPr>
                <w:p w14:paraId="1C9FA3FF"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Tiempo y Depuración</w:t>
                  </w:r>
                </w:p>
              </w:tc>
              <w:tc>
                <w:tcPr>
                  <w:tcW w:w="883" w:type="dxa"/>
                  <w:hideMark/>
                </w:tcPr>
                <w:p w14:paraId="33631F3E"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Lugar</w:t>
                  </w:r>
                </w:p>
              </w:tc>
              <w:tc>
                <w:tcPr>
                  <w:tcW w:w="1593" w:type="dxa"/>
                  <w:hideMark/>
                </w:tcPr>
                <w:p w14:paraId="7CB24A70"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Participantes</w:t>
                  </w:r>
                </w:p>
              </w:tc>
              <w:tc>
                <w:tcPr>
                  <w:tcW w:w="1696" w:type="dxa"/>
                  <w:hideMark/>
                </w:tcPr>
                <w:p w14:paraId="5EDE9E60"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Propósito de la reunión </w:t>
                  </w:r>
                </w:p>
              </w:tc>
              <w:tc>
                <w:tcPr>
                  <w:tcW w:w="2419" w:type="dxa"/>
                  <w:hideMark/>
                </w:tcPr>
                <w:p w14:paraId="1D6EB41A" w14:textId="77777777" w:rsidR="00430A90" w:rsidRPr="00430A90" w:rsidRDefault="00430A90" w:rsidP="00430A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sz w:val="21"/>
                      <w:szCs w:val="21"/>
                      <w:lang w:val="es-419"/>
                    </w:rPr>
                    <w:t>Elementos de acciones específicos</w:t>
                  </w:r>
                </w:p>
              </w:tc>
            </w:tr>
            <w:tr w:rsidR="00430A90" w:rsidRPr="00430A90" w14:paraId="030EBE55" w14:textId="77777777" w:rsidTr="00430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092C6032"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29-04-2022</w:t>
                  </w:r>
                </w:p>
              </w:tc>
              <w:tc>
                <w:tcPr>
                  <w:tcW w:w="1355" w:type="dxa"/>
                  <w:hideMark/>
                </w:tcPr>
                <w:p w14:paraId="06731038"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120 minutos</w:t>
                  </w:r>
                </w:p>
              </w:tc>
              <w:tc>
                <w:tcPr>
                  <w:tcW w:w="883" w:type="dxa"/>
                  <w:hideMark/>
                </w:tcPr>
                <w:p w14:paraId="0741F4B6"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Goole Meet</w:t>
                  </w:r>
                </w:p>
              </w:tc>
              <w:tc>
                <w:tcPr>
                  <w:tcW w:w="1593" w:type="dxa"/>
                  <w:hideMark/>
                </w:tcPr>
                <w:p w14:paraId="08559EB8"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Bazan Turín</w:t>
                  </w:r>
                </w:p>
                <w:p w14:paraId="57B6BFF3"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18EEB595"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Conocer el juego</w:t>
                  </w:r>
                </w:p>
              </w:tc>
              <w:tc>
                <w:tcPr>
                  <w:tcW w:w="2419" w:type="dxa"/>
                  <w:hideMark/>
                </w:tcPr>
                <w:p w14:paraId="18B8C29D"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Interactuamos con el juego para conocer sus reglas. Todos todos los miembros del grupo jugamos al menos una partida con la Máquina.</w:t>
                  </w:r>
                </w:p>
              </w:tc>
            </w:tr>
            <w:tr w:rsidR="00430A90" w:rsidRPr="00430A90" w14:paraId="2E9BF6CF" w14:textId="77777777" w:rsidTr="00430A90">
              <w:tc>
                <w:tcPr>
                  <w:cnfStyle w:val="001000000000" w:firstRow="0" w:lastRow="0" w:firstColumn="1" w:lastColumn="0" w:oddVBand="0" w:evenVBand="0" w:oddHBand="0" w:evenHBand="0" w:firstRowFirstColumn="0" w:firstRowLastColumn="0" w:lastRowFirstColumn="0" w:lastRowLastColumn="0"/>
                  <w:tcW w:w="797" w:type="dxa"/>
                  <w:hideMark/>
                </w:tcPr>
                <w:p w14:paraId="67A86651"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01-05-2022</w:t>
                  </w:r>
                </w:p>
              </w:tc>
              <w:tc>
                <w:tcPr>
                  <w:tcW w:w="1355" w:type="dxa"/>
                  <w:hideMark/>
                </w:tcPr>
                <w:p w14:paraId="426A2E6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150 minutos</w:t>
                  </w:r>
                </w:p>
              </w:tc>
              <w:tc>
                <w:tcPr>
                  <w:tcW w:w="883" w:type="dxa"/>
                  <w:hideMark/>
                </w:tcPr>
                <w:p w14:paraId="7E833BB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0B97104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Bazan Turín</w:t>
                  </w:r>
                </w:p>
                <w:p w14:paraId="3D587F8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07217B65"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Analizar los requerimientos del proyecto.</w:t>
                  </w:r>
                </w:p>
              </w:tc>
              <w:tc>
                <w:tcPr>
                  <w:tcW w:w="2419" w:type="dxa"/>
                  <w:hideMark/>
                </w:tcPr>
                <w:p w14:paraId="2A879641"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Leímos las guías brindadas por nuestro cliente, analizando sus necesidades a satisfacer por parte del equipo de desarrollo.</w:t>
                  </w:r>
                </w:p>
              </w:tc>
            </w:tr>
            <w:tr w:rsidR="00430A90" w:rsidRPr="00430A90" w14:paraId="2BA18BD4" w14:textId="77777777" w:rsidTr="00430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hideMark/>
                </w:tcPr>
                <w:p w14:paraId="305829B5"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02-05-2022</w:t>
                  </w:r>
                </w:p>
              </w:tc>
              <w:tc>
                <w:tcPr>
                  <w:tcW w:w="1355" w:type="dxa"/>
                  <w:hideMark/>
                </w:tcPr>
                <w:p w14:paraId="4144DBAC"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150 minutos</w:t>
                  </w:r>
                </w:p>
              </w:tc>
              <w:tc>
                <w:tcPr>
                  <w:tcW w:w="883" w:type="dxa"/>
                  <w:hideMark/>
                </w:tcPr>
                <w:p w14:paraId="09AC23F0"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2BEB687C"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Bazan Turín</w:t>
                  </w:r>
                </w:p>
                <w:p w14:paraId="01141CAA"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7B9C6166"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Revisar avances del proyecto</w:t>
                  </w:r>
                </w:p>
              </w:tc>
              <w:tc>
                <w:tcPr>
                  <w:tcW w:w="2419" w:type="dxa"/>
                  <w:hideMark/>
                </w:tcPr>
                <w:p w14:paraId="39517660"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Se definieron las herramientas de software a utilizar, la metodología de desarrollo a emplear. </w:t>
                  </w:r>
                </w:p>
                <w:p w14:paraId="05370AAF" w14:textId="77777777" w:rsidR="00430A90" w:rsidRPr="00430A90" w:rsidRDefault="00430A90" w:rsidP="00430A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Se creó el repositorio donde se encontrará alojado el proyecto, también se presentó Trello a algunos miembros del equipo de desarrollo</w:t>
                  </w:r>
                </w:p>
              </w:tc>
            </w:tr>
            <w:tr w:rsidR="00430A90" w:rsidRPr="00430A90" w14:paraId="770FA01A" w14:textId="77777777" w:rsidTr="00430A90">
              <w:tc>
                <w:tcPr>
                  <w:cnfStyle w:val="001000000000" w:firstRow="0" w:lastRow="0" w:firstColumn="1" w:lastColumn="0" w:oddVBand="0" w:evenVBand="0" w:oddHBand="0" w:evenHBand="0" w:firstRowFirstColumn="0" w:firstRowLastColumn="0" w:lastRowFirstColumn="0" w:lastRowLastColumn="0"/>
                  <w:tcW w:w="797" w:type="dxa"/>
                  <w:hideMark/>
                </w:tcPr>
                <w:p w14:paraId="6F7E1CF4" w14:textId="77777777" w:rsidR="00430A90" w:rsidRPr="00430A90" w:rsidRDefault="00430A90" w:rsidP="00430A90">
                  <w:pPr>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05-05-2022</w:t>
                  </w:r>
                </w:p>
              </w:tc>
              <w:tc>
                <w:tcPr>
                  <w:tcW w:w="1355" w:type="dxa"/>
                  <w:hideMark/>
                </w:tcPr>
                <w:p w14:paraId="5429ADC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120 minutos</w:t>
                  </w:r>
                </w:p>
              </w:tc>
              <w:tc>
                <w:tcPr>
                  <w:tcW w:w="883" w:type="dxa"/>
                  <w:hideMark/>
                </w:tcPr>
                <w:p w14:paraId="5DFCB64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Google meet</w:t>
                  </w:r>
                </w:p>
              </w:tc>
              <w:tc>
                <w:tcPr>
                  <w:tcW w:w="1593" w:type="dxa"/>
                  <w:hideMark/>
                </w:tcPr>
                <w:p w14:paraId="42E9E630"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Bazan Turín</w:t>
                  </w:r>
                </w:p>
                <w:p w14:paraId="223086D9"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0"/>
                      <w:szCs w:val="20"/>
                      <w:lang w:val="es-419"/>
                    </w:rPr>
                    <w:t>- De la cruz Mantilla - Moscol Durand</w:t>
                  </w:r>
                </w:p>
              </w:tc>
              <w:tc>
                <w:tcPr>
                  <w:tcW w:w="1696" w:type="dxa"/>
                  <w:hideMark/>
                </w:tcPr>
                <w:p w14:paraId="3AB1EA48"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30A90">
                    <w:rPr>
                      <w:rFonts w:ascii="Times New Roman" w:eastAsia="Times New Roman" w:hAnsi="Times New Roman" w:cs="Times New Roman"/>
                      <w:color w:val="000000"/>
                      <w:sz w:val="21"/>
                      <w:szCs w:val="21"/>
                      <w:lang w:val="en-US"/>
                    </w:rPr>
                    <w:t>Revisar avances del proyecto</w:t>
                  </w:r>
                </w:p>
              </w:tc>
              <w:tc>
                <w:tcPr>
                  <w:tcW w:w="2419" w:type="dxa"/>
                  <w:hideMark/>
                </w:tcPr>
                <w:p w14:paraId="56758F84" w14:textId="77777777" w:rsidR="00430A90" w:rsidRPr="00430A90" w:rsidRDefault="00430A90" w:rsidP="00430A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430A90">
                    <w:rPr>
                      <w:rFonts w:ascii="Times New Roman" w:eastAsia="Times New Roman" w:hAnsi="Times New Roman" w:cs="Times New Roman"/>
                      <w:color w:val="000000"/>
                      <w:sz w:val="21"/>
                      <w:szCs w:val="21"/>
                      <w:lang w:val="es-419"/>
                    </w:rPr>
                    <w:t>Revisar los avances respecto a las tareas asignadas, como que es un elevator pitch, Misión, visión.</w:t>
                  </w:r>
                </w:p>
              </w:tc>
            </w:tr>
          </w:tbl>
          <w:p w14:paraId="24A8503F" w14:textId="038C522E" w:rsidR="00430A90" w:rsidRPr="00430A90" w:rsidRDefault="00430A90" w:rsidP="00430A90">
            <w:pPr>
              <w:rPr>
                <w:lang w:val="es-419"/>
              </w:rPr>
            </w:pPr>
          </w:p>
        </w:tc>
      </w:tr>
    </w:tbl>
    <w:p w14:paraId="7415BCB1" w14:textId="4711B31D" w:rsidR="000E53F3" w:rsidRDefault="000E53F3" w:rsidP="008920BB"/>
    <w:p w14:paraId="0D113183" w14:textId="77777777" w:rsidR="000E53F3" w:rsidRDefault="000E53F3">
      <w:pPr>
        <w:spacing w:after="160" w:line="259" w:lineRule="auto"/>
      </w:pPr>
      <w:r>
        <w:br w:type="page"/>
      </w:r>
    </w:p>
    <w:tbl>
      <w:tblPr>
        <w:tblW w:w="10490" w:type="dxa"/>
        <w:tblLayout w:type="fixed"/>
        <w:tblLook w:val="0600" w:firstRow="0" w:lastRow="0" w:firstColumn="0" w:lastColumn="0" w:noHBand="1" w:noVBand="1"/>
      </w:tblPr>
      <w:tblGrid>
        <w:gridCol w:w="1276"/>
        <w:gridCol w:w="9214"/>
      </w:tblGrid>
      <w:tr w:rsidR="000E53F3" w:rsidRPr="00431EE2" w14:paraId="7C29752E" w14:textId="77777777" w:rsidTr="004A4BCF">
        <w:trPr>
          <w:trHeight w:val="432"/>
        </w:trPr>
        <w:tc>
          <w:tcPr>
            <w:tcW w:w="1276" w:type="dxa"/>
            <w:vMerge w:val="restart"/>
          </w:tcPr>
          <w:p w14:paraId="67A51720" w14:textId="77777777" w:rsidR="000E53F3" w:rsidRPr="00431EE2" w:rsidRDefault="000E53F3" w:rsidP="004A4BCF"/>
        </w:tc>
        <w:tc>
          <w:tcPr>
            <w:tcW w:w="9214" w:type="dxa"/>
          </w:tcPr>
          <w:p w14:paraId="43750ABB" w14:textId="77777777" w:rsidR="000E53F3" w:rsidRPr="00431EE2" w:rsidRDefault="000E53F3" w:rsidP="004A4BCF">
            <w:r w:rsidRPr="00431EE2">
              <w:rPr>
                <w:noProof/>
              </w:rPr>
              <w:drawing>
                <wp:inline distT="0" distB="0" distL="0" distR="0" wp14:anchorId="6F38E303" wp14:editId="7469D875">
                  <wp:extent cx="2286000" cy="222740"/>
                  <wp:effectExtent l="0" t="0" r="0" b="6350"/>
                  <wp:docPr id="15" name="Gráfico 15" title="Dec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E53F3" w:rsidRPr="00431EE2" w14:paraId="017B38A6" w14:textId="77777777" w:rsidTr="004A4BCF">
        <w:trPr>
          <w:trHeight w:val="1440"/>
        </w:trPr>
        <w:tc>
          <w:tcPr>
            <w:tcW w:w="1276" w:type="dxa"/>
            <w:vMerge/>
          </w:tcPr>
          <w:p w14:paraId="5D817054" w14:textId="77777777" w:rsidR="000E53F3" w:rsidRPr="00431EE2" w:rsidRDefault="000E53F3" w:rsidP="004A4BCF"/>
        </w:tc>
        <w:tc>
          <w:tcPr>
            <w:tcW w:w="9214" w:type="dxa"/>
          </w:tcPr>
          <w:p w14:paraId="49BF21DA" w14:textId="70658B0C" w:rsidR="000E53F3" w:rsidRDefault="000E53F3" w:rsidP="004A4BCF">
            <w:pPr>
              <w:pStyle w:val="Ttulo2"/>
            </w:pPr>
            <w:r>
              <w:t>2.decisiones clave</w:t>
            </w:r>
          </w:p>
          <w:p w14:paraId="44829225" w14:textId="77777777" w:rsidR="000E53F3" w:rsidRDefault="000E53F3" w:rsidP="004A4BCF"/>
          <w:tbl>
            <w:tblPr>
              <w:tblStyle w:val="Tabladelista6concolores-nfasis1"/>
              <w:tblW w:w="0" w:type="auto"/>
              <w:tblLayout w:type="fixed"/>
              <w:tblLook w:val="04A0" w:firstRow="1" w:lastRow="0" w:firstColumn="1" w:lastColumn="0" w:noHBand="0" w:noVBand="1"/>
            </w:tblPr>
            <w:tblGrid>
              <w:gridCol w:w="3943"/>
              <w:gridCol w:w="4410"/>
            </w:tblGrid>
            <w:tr w:rsidR="000E53F3" w14:paraId="3F6A768B" w14:textId="77777777" w:rsidTr="00763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5E05E3AC"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Lenguaje de Programación y librería GUI </w:t>
                  </w:r>
                </w:p>
              </w:tc>
              <w:tc>
                <w:tcPr>
                  <w:tcW w:w="4410" w:type="dxa"/>
                  <w:hideMark/>
                </w:tcPr>
                <w:p w14:paraId="22FC2D81" w14:textId="77777777" w:rsidR="000E53F3" w:rsidRPr="00763791" w:rsidRDefault="000E53F3" w:rsidP="000E53F3">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763791">
                    <w:rPr>
                      <w:rFonts w:asciiTheme="minorHAnsi" w:hAnsiTheme="minorHAnsi" w:cstheme="minorHAnsi"/>
                      <w:b w:val="0"/>
                      <w:bCs w:val="0"/>
                      <w:color w:val="000000"/>
                      <w:sz w:val="22"/>
                      <w:szCs w:val="22"/>
                    </w:rPr>
                    <w:t>Java</w:t>
                  </w:r>
                </w:p>
              </w:tc>
            </w:tr>
            <w:tr w:rsidR="000E53F3" w14:paraId="235EC3AF"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725293AD"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r w:rsidRPr="00763791">
                    <w:rPr>
                      <w:rFonts w:asciiTheme="minorHAnsi" w:hAnsiTheme="minorHAnsi" w:cstheme="minorHAnsi"/>
                      <w:color w:val="000000"/>
                      <w:sz w:val="22"/>
                      <w:szCs w:val="22"/>
                    </w:rPr>
                    <w:t>Framework xUnit</w:t>
                  </w:r>
                </w:p>
              </w:tc>
              <w:tc>
                <w:tcPr>
                  <w:tcW w:w="4410" w:type="dxa"/>
                  <w:hideMark/>
                </w:tcPr>
                <w:p w14:paraId="64F8443D" w14:textId="73AE528C" w:rsidR="000E53F3" w:rsidRPr="00763791" w:rsidRDefault="00763791"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J</w:t>
                  </w:r>
                  <w:r w:rsidR="000E53F3" w:rsidRPr="00763791">
                    <w:rPr>
                      <w:rFonts w:asciiTheme="minorHAnsi" w:hAnsiTheme="minorHAnsi" w:cstheme="minorHAnsi"/>
                      <w:color w:val="000000"/>
                      <w:sz w:val="22"/>
                      <w:szCs w:val="22"/>
                    </w:rPr>
                    <w:t>Unit</w:t>
                  </w:r>
                </w:p>
              </w:tc>
            </w:tr>
            <w:tr w:rsidR="000E53F3" w14:paraId="4270A574"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0585DD28"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r w:rsidRPr="00763791">
                    <w:rPr>
                      <w:rFonts w:asciiTheme="minorHAnsi" w:hAnsiTheme="minorHAnsi" w:cstheme="minorHAnsi"/>
                      <w:color w:val="000000"/>
                      <w:sz w:val="22"/>
                      <w:szCs w:val="22"/>
                    </w:rPr>
                    <w:t>IDE (Integrated Development Environment)</w:t>
                  </w:r>
                </w:p>
              </w:tc>
              <w:tc>
                <w:tcPr>
                  <w:tcW w:w="4410" w:type="dxa"/>
                  <w:hideMark/>
                </w:tcPr>
                <w:p w14:paraId="7B81ED11" w14:textId="77777777" w:rsidR="000E53F3" w:rsidRPr="00763791" w:rsidRDefault="000E53F3"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Eclipse</w:t>
                  </w:r>
                </w:p>
              </w:tc>
            </w:tr>
            <w:tr w:rsidR="000E53F3" w14:paraId="2C1BF100"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76882BC7"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Guía de estilo de programación</w:t>
                  </w:r>
                </w:p>
              </w:tc>
              <w:tc>
                <w:tcPr>
                  <w:tcW w:w="4410" w:type="dxa"/>
                  <w:hideMark/>
                </w:tcPr>
                <w:p w14:paraId="61046CEC" w14:textId="77777777" w:rsidR="000E53F3" w:rsidRPr="00763791" w:rsidRDefault="00A44565"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s-419"/>
                    </w:rPr>
                  </w:pPr>
                  <w:hyperlink r:id="rId33" w:history="1">
                    <w:r w:rsidR="000E53F3" w:rsidRPr="00763791">
                      <w:rPr>
                        <w:rStyle w:val="Hipervnculo"/>
                        <w:rFonts w:asciiTheme="minorHAnsi" w:hAnsiTheme="minorHAnsi" w:cstheme="minorHAnsi"/>
                        <w:color w:val="0563C1"/>
                        <w:sz w:val="22"/>
                        <w:szCs w:val="22"/>
                        <w:lang w:val="es-419"/>
                      </w:rPr>
                      <w:t>https://google.github.io/styleguide/javaguide.html</w:t>
                    </w:r>
                  </w:hyperlink>
                </w:p>
                <w:p w14:paraId="01D38EDA" w14:textId="77777777" w:rsidR="000E53F3" w:rsidRPr="00763791" w:rsidRDefault="000E53F3" w:rsidP="000E53F3">
                  <w:pPr>
                    <w:cnfStyle w:val="000000100000" w:firstRow="0" w:lastRow="0" w:firstColumn="0" w:lastColumn="0" w:oddVBand="0" w:evenVBand="0" w:oddHBand="1" w:evenHBand="0" w:firstRowFirstColumn="0" w:firstRowLastColumn="0" w:lastRowFirstColumn="0" w:lastRowLastColumn="0"/>
                    <w:rPr>
                      <w:rFonts w:cstheme="minorHAnsi"/>
                    </w:rPr>
                  </w:pPr>
                </w:p>
              </w:tc>
            </w:tr>
            <w:tr w:rsidR="000E53F3" w14:paraId="257A8153"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46F9627F"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Sitio de alojamiento del proyecto</w:t>
                  </w:r>
                </w:p>
              </w:tc>
              <w:tc>
                <w:tcPr>
                  <w:tcW w:w="4410" w:type="dxa"/>
                  <w:hideMark/>
                </w:tcPr>
                <w:p w14:paraId="68447647" w14:textId="77777777" w:rsidR="000E53F3" w:rsidRPr="00763791" w:rsidRDefault="00A44565"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s-419"/>
                    </w:rPr>
                  </w:pPr>
                  <w:hyperlink r:id="rId34" w:history="1">
                    <w:r w:rsidR="000E53F3" w:rsidRPr="00763791">
                      <w:rPr>
                        <w:rStyle w:val="Hipervnculo"/>
                        <w:rFonts w:asciiTheme="minorHAnsi" w:hAnsiTheme="minorHAnsi" w:cstheme="minorHAnsi"/>
                        <w:color w:val="1155CC"/>
                        <w:sz w:val="22"/>
                        <w:szCs w:val="22"/>
                        <w:lang w:val="es-419"/>
                      </w:rPr>
                      <w:t>https://github.com/CarlosMoscol/NtwoM</w:t>
                    </w:r>
                  </w:hyperlink>
                  <w:r w:rsidR="000E53F3" w:rsidRPr="00763791">
                    <w:rPr>
                      <w:rFonts w:asciiTheme="minorHAnsi" w:hAnsiTheme="minorHAnsi" w:cstheme="minorHAnsi"/>
                      <w:color w:val="000000"/>
                      <w:sz w:val="22"/>
                      <w:szCs w:val="22"/>
                      <w:lang w:val="es-419"/>
                    </w:rPr>
                    <w:t> </w:t>
                  </w:r>
                </w:p>
              </w:tc>
            </w:tr>
            <w:tr w:rsidR="000E53F3" w14:paraId="429F2BC2"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hideMark/>
                </w:tcPr>
                <w:p w14:paraId="67C00678"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lang w:val="es-419"/>
                    </w:rPr>
                  </w:pPr>
                  <w:r w:rsidRPr="00763791">
                    <w:rPr>
                      <w:rFonts w:asciiTheme="minorHAnsi" w:hAnsiTheme="minorHAnsi" w:cstheme="minorHAnsi"/>
                      <w:color w:val="000000"/>
                      <w:sz w:val="22"/>
                      <w:szCs w:val="22"/>
                      <w:lang w:val="es-419"/>
                    </w:rPr>
                    <w:t>Tiempo regular de las reuniones</w:t>
                  </w:r>
                </w:p>
              </w:tc>
              <w:tc>
                <w:tcPr>
                  <w:tcW w:w="4410" w:type="dxa"/>
                  <w:hideMark/>
                </w:tcPr>
                <w:p w14:paraId="4CC52812" w14:textId="77777777" w:rsidR="000E53F3" w:rsidRPr="00763791" w:rsidRDefault="000E53F3" w:rsidP="000E53F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63791">
                    <w:rPr>
                      <w:rFonts w:asciiTheme="minorHAnsi" w:hAnsiTheme="minorHAnsi" w:cstheme="minorHAnsi"/>
                      <w:color w:val="000000"/>
                      <w:sz w:val="22"/>
                      <w:szCs w:val="22"/>
                    </w:rPr>
                    <w:t>120 minutos</w:t>
                  </w:r>
                </w:p>
              </w:tc>
            </w:tr>
            <w:tr w:rsidR="000E53F3" w:rsidRPr="000E53F3" w14:paraId="482928D5" w14:textId="77777777" w:rsidTr="00763791">
              <w:tc>
                <w:tcPr>
                  <w:cnfStyle w:val="001000000000" w:firstRow="0" w:lastRow="0" w:firstColumn="1" w:lastColumn="0" w:oddVBand="0" w:evenVBand="0" w:oddHBand="0" w:evenHBand="0" w:firstRowFirstColumn="0" w:firstRowLastColumn="0" w:lastRowFirstColumn="0" w:lastRowLastColumn="0"/>
                  <w:tcW w:w="3943" w:type="dxa"/>
                  <w:hideMark/>
                </w:tcPr>
                <w:p w14:paraId="6F5E768F" w14:textId="77777777" w:rsidR="000E53F3" w:rsidRPr="00763791" w:rsidRDefault="000E53F3" w:rsidP="000E53F3">
                  <w:pPr>
                    <w:pStyle w:val="NormalWeb"/>
                    <w:spacing w:before="0" w:beforeAutospacing="0" w:after="0" w:afterAutospacing="0"/>
                    <w:rPr>
                      <w:rFonts w:asciiTheme="minorHAnsi" w:hAnsiTheme="minorHAnsi" w:cstheme="minorHAnsi"/>
                      <w:sz w:val="22"/>
                      <w:szCs w:val="22"/>
                    </w:rPr>
                  </w:pPr>
                  <w:r w:rsidRPr="00763791">
                    <w:rPr>
                      <w:rFonts w:asciiTheme="minorHAnsi" w:hAnsiTheme="minorHAnsi" w:cstheme="minorHAnsi"/>
                      <w:color w:val="000000"/>
                      <w:sz w:val="22"/>
                      <w:szCs w:val="22"/>
                    </w:rPr>
                    <w:t>Tablero en trello</w:t>
                  </w:r>
                </w:p>
              </w:tc>
              <w:tc>
                <w:tcPr>
                  <w:tcW w:w="4410" w:type="dxa"/>
                  <w:hideMark/>
                </w:tcPr>
                <w:p w14:paraId="15F737EC" w14:textId="77777777" w:rsidR="000E53F3" w:rsidRPr="00763791" w:rsidRDefault="00A44565" w:rsidP="000E53F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hyperlink r:id="rId35" w:history="1">
                    <w:r w:rsidR="000E53F3" w:rsidRPr="00763791">
                      <w:rPr>
                        <w:rStyle w:val="Hipervnculo"/>
                        <w:rFonts w:asciiTheme="minorHAnsi" w:hAnsiTheme="minorHAnsi" w:cstheme="minorHAnsi"/>
                        <w:color w:val="1155CC"/>
                        <w:sz w:val="22"/>
                        <w:szCs w:val="22"/>
                      </w:rPr>
                      <w:t>https://trello.com/b/Rw4gT2eP/ntwom</w:t>
                    </w:r>
                  </w:hyperlink>
                  <w:r w:rsidR="000E53F3" w:rsidRPr="00763791">
                    <w:rPr>
                      <w:rFonts w:asciiTheme="minorHAnsi" w:hAnsiTheme="minorHAnsi" w:cstheme="minorHAnsi"/>
                      <w:color w:val="000000"/>
                      <w:sz w:val="22"/>
                      <w:szCs w:val="22"/>
                    </w:rPr>
                    <w:t> </w:t>
                  </w:r>
                </w:p>
              </w:tc>
            </w:tr>
          </w:tbl>
          <w:p w14:paraId="05F6DCC3" w14:textId="77777777" w:rsidR="000E53F3" w:rsidRDefault="000E53F3" w:rsidP="004A4BCF">
            <w:pPr>
              <w:rPr>
                <w:lang w:val="es-419"/>
              </w:rPr>
            </w:pPr>
          </w:p>
          <w:p w14:paraId="33F3AE53" w14:textId="77777777" w:rsidR="00763791" w:rsidRDefault="00763791" w:rsidP="004A4BCF">
            <w:pPr>
              <w:rPr>
                <w:lang w:val="es-419"/>
              </w:rPr>
            </w:pPr>
          </w:p>
          <w:p w14:paraId="38E51ABB" w14:textId="77777777" w:rsidR="00763791" w:rsidRDefault="00763791" w:rsidP="004A4BCF">
            <w:pPr>
              <w:rPr>
                <w:lang w:val="es-419"/>
              </w:rPr>
            </w:pPr>
          </w:p>
          <w:p w14:paraId="3D53EB95" w14:textId="4F94A37F" w:rsidR="00763791" w:rsidRDefault="00763791" w:rsidP="00763791">
            <w:pPr>
              <w:pStyle w:val="Ttulo2"/>
            </w:pPr>
            <w:r>
              <w:t>3.Estado actual</w:t>
            </w:r>
          </w:p>
          <w:p w14:paraId="14512A83" w14:textId="77777777" w:rsidR="00763791" w:rsidRPr="00763791" w:rsidRDefault="00763791" w:rsidP="00763791"/>
          <w:tbl>
            <w:tblPr>
              <w:tblStyle w:val="Tablaconcuadrcula5oscura-nfasis1"/>
              <w:tblW w:w="0" w:type="auto"/>
              <w:tblLayout w:type="fixed"/>
              <w:tblLook w:val="04A0" w:firstRow="1" w:lastRow="0" w:firstColumn="1" w:lastColumn="0" w:noHBand="0" w:noVBand="1"/>
            </w:tblPr>
            <w:tblGrid>
              <w:gridCol w:w="1902"/>
              <w:gridCol w:w="2648"/>
              <w:gridCol w:w="2142"/>
            </w:tblGrid>
            <w:tr w:rsidR="00763791" w:rsidRPr="00763791" w14:paraId="15ECCACE" w14:textId="77777777" w:rsidTr="00763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1C8E1B4A" w14:textId="77777777" w:rsidR="00763791" w:rsidRPr="00763791" w:rsidRDefault="00763791" w:rsidP="00763791">
                  <w:pPr>
                    <w:jc w:val="center"/>
                    <w:rPr>
                      <w:rFonts w:eastAsia="Times New Roman" w:cstheme="minorHAnsi"/>
                      <w:lang w:val="en-US"/>
                    </w:rPr>
                  </w:pPr>
                  <w:r w:rsidRPr="00763791">
                    <w:rPr>
                      <w:rFonts w:eastAsia="Times New Roman" w:cstheme="minorHAnsi"/>
                      <w:lang w:val="en-US"/>
                    </w:rPr>
                    <w:t>Tareas</w:t>
                  </w:r>
                </w:p>
              </w:tc>
              <w:tc>
                <w:tcPr>
                  <w:tcW w:w="2648" w:type="dxa"/>
                  <w:hideMark/>
                </w:tcPr>
                <w:p w14:paraId="12B9A3DA" w14:textId="77777777" w:rsidR="00763791" w:rsidRPr="00763791" w:rsidRDefault="00763791" w:rsidP="007637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rPr>
                  </w:pPr>
                  <w:r w:rsidRPr="00763791">
                    <w:rPr>
                      <w:rFonts w:eastAsia="Times New Roman" w:cstheme="minorHAnsi"/>
                      <w:lang w:val="en-US"/>
                    </w:rPr>
                    <w:t>Qué está hecho</w:t>
                  </w:r>
                </w:p>
              </w:tc>
              <w:tc>
                <w:tcPr>
                  <w:tcW w:w="2142" w:type="dxa"/>
                  <w:hideMark/>
                </w:tcPr>
                <w:p w14:paraId="76CF9DFC" w14:textId="77777777" w:rsidR="00763791" w:rsidRPr="00763791" w:rsidRDefault="00763791" w:rsidP="007637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rPr>
                  </w:pPr>
                  <w:r w:rsidRPr="00763791">
                    <w:rPr>
                      <w:rFonts w:eastAsia="Times New Roman" w:cstheme="minorHAnsi"/>
                      <w:lang w:val="en-US"/>
                    </w:rPr>
                    <w:t>Quien ha contribuido</w:t>
                  </w:r>
                </w:p>
              </w:tc>
            </w:tr>
            <w:tr w:rsidR="00763791" w:rsidRPr="00763791" w14:paraId="1BFF280F"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382CF6DC" w14:textId="77777777" w:rsidR="00763791" w:rsidRPr="00763791" w:rsidRDefault="00763791" w:rsidP="00763791">
                  <w:pPr>
                    <w:rPr>
                      <w:rFonts w:eastAsia="Times New Roman" w:cstheme="minorHAnsi"/>
                      <w:lang w:val="en-US"/>
                    </w:rPr>
                  </w:pPr>
                  <w:r w:rsidRPr="00763791">
                    <w:rPr>
                      <w:rFonts w:eastAsia="Times New Roman" w:cstheme="minorHAnsi"/>
                      <w:lang w:val="en-US"/>
                    </w:rPr>
                    <w:t>Historias de usuario</w:t>
                  </w:r>
                </w:p>
              </w:tc>
              <w:tc>
                <w:tcPr>
                  <w:tcW w:w="2648" w:type="dxa"/>
                  <w:hideMark/>
                </w:tcPr>
                <w:p w14:paraId="30072E57" w14:textId="7BFD2F26" w:rsidR="00763791" w:rsidRPr="00763791" w:rsidRDefault="00810BF9"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s-419"/>
                    </w:rPr>
                  </w:pPr>
                  <w:r w:rsidRPr="00763791">
                    <w:rPr>
                      <w:rFonts w:eastAsia="Times New Roman" w:cstheme="minorHAnsi"/>
                      <w:color w:val="000000"/>
                      <w:lang w:val="es-419"/>
                    </w:rPr>
                    <w:t>Todas las historias</w:t>
                  </w:r>
                  <w:r w:rsidR="00763791" w:rsidRPr="00763791">
                    <w:rPr>
                      <w:rFonts w:eastAsia="Times New Roman" w:cstheme="minorHAnsi"/>
                      <w:color w:val="000000"/>
                      <w:lang w:val="es-419"/>
                    </w:rPr>
                    <w:t xml:space="preserve"> de usuario</w:t>
                  </w:r>
                </w:p>
              </w:tc>
              <w:tc>
                <w:tcPr>
                  <w:tcW w:w="2142" w:type="dxa"/>
                  <w:hideMark/>
                </w:tcPr>
                <w:p w14:paraId="1E897FF9"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Carlos</w:t>
                  </w:r>
                </w:p>
              </w:tc>
            </w:tr>
            <w:tr w:rsidR="00763791" w:rsidRPr="00763791" w14:paraId="4519DF5B" w14:textId="77777777" w:rsidTr="00763791">
              <w:tc>
                <w:tcPr>
                  <w:cnfStyle w:val="001000000000" w:firstRow="0" w:lastRow="0" w:firstColumn="1" w:lastColumn="0" w:oddVBand="0" w:evenVBand="0" w:oddHBand="0" w:evenHBand="0" w:firstRowFirstColumn="0" w:firstRowLastColumn="0" w:lastRowFirstColumn="0" w:lastRowLastColumn="0"/>
                  <w:tcW w:w="1902" w:type="dxa"/>
                  <w:hideMark/>
                </w:tcPr>
                <w:p w14:paraId="26B08E8F" w14:textId="77777777" w:rsidR="00763791" w:rsidRPr="00763791" w:rsidRDefault="00763791" w:rsidP="00763791">
                  <w:pPr>
                    <w:rPr>
                      <w:rFonts w:eastAsia="Times New Roman" w:cstheme="minorHAnsi"/>
                      <w:lang w:val="en-US"/>
                    </w:rPr>
                  </w:pPr>
                  <w:r w:rsidRPr="00763791">
                    <w:rPr>
                      <w:rFonts w:eastAsia="Times New Roman" w:cstheme="minorHAnsi"/>
                      <w:lang w:val="en-US"/>
                    </w:rPr>
                    <w:t>Criterios aceptación</w:t>
                  </w:r>
                </w:p>
              </w:tc>
              <w:tc>
                <w:tcPr>
                  <w:tcW w:w="2648" w:type="dxa"/>
                  <w:hideMark/>
                </w:tcPr>
                <w:p w14:paraId="5E59C5E2" w14:textId="77777777" w:rsidR="00763791" w:rsidRPr="00763791" w:rsidRDefault="00763791" w:rsidP="0076379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Falta concluir algunos</w:t>
                  </w:r>
                </w:p>
              </w:tc>
              <w:tc>
                <w:tcPr>
                  <w:tcW w:w="2142" w:type="dxa"/>
                  <w:hideMark/>
                </w:tcPr>
                <w:p w14:paraId="35096950" w14:textId="77777777" w:rsidR="00763791" w:rsidRPr="00763791" w:rsidRDefault="00763791" w:rsidP="0076379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Kenhjy</w:t>
                  </w:r>
                </w:p>
              </w:tc>
            </w:tr>
            <w:tr w:rsidR="00763791" w:rsidRPr="00763791" w14:paraId="39E45FB3" w14:textId="77777777" w:rsidTr="00763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hideMark/>
                </w:tcPr>
                <w:p w14:paraId="0C9A6FDE" w14:textId="77777777" w:rsidR="00763791" w:rsidRPr="00763791" w:rsidRDefault="00763791" w:rsidP="00763791">
                  <w:pPr>
                    <w:rPr>
                      <w:rFonts w:eastAsia="Times New Roman" w:cstheme="minorHAnsi"/>
                      <w:lang w:val="en-US"/>
                    </w:rPr>
                  </w:pPr>
                  <w:r w:rsidRPr="00763791">
                    <w:rPr>
                      <w:rFonts w:eastAsia="Times New Roman" w:cstheme="minorHAnsi"/>
                      <w:lang w:val="en-US"/>
                    </w:rPr>
                    <w:t>Código(opcional)</w:t>
                  </w:r>
                </w:p>
              </w:tc>
              <w:tc>
                <w:tcPr>
                  <w:tcW w:w="2648" w:type="dxa"/>
                  <w:hideMark/>
                </w:tcPr>
                <w:p w14:paraId="1BC247E8"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s-419"/>
                    </w:rPr>
                  </w:pPr>
                  <w:r w:rsidRPr="00763791">
                    <w:rPr>
                      <w:rFonts w:eastAsia="Times New Roman" w:cstheme="minorHAnsi"/>
                      <w:color w:val="000000"/>
                      <w:lang w:val="es-419"/>
                    </w:rPr>
                    <w:t>Se realizó la lógica del juego</w:t>
                  </w:r>
                </w:p>
              </w:tc>
              <w:tc>
                <w:tcPr>
                  <w:tcW w:w="2142" w:type="dxa"/>
                  <w:hideMark/>
                </w:tcPr>
                <w:p w14:paraId="074D41DD" w14:textId="77777777" w:rsidR="00763791" w:rsidRPr="00763791" w:rsidRDefault="00763791" w:rsidP="0076379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763791">
                    <w:rPr>
                      <w:rFonts w:eastAsia="Times New Roman" w:cstheme="minorHAnsi"/>
                      <w:color w:val="000000"/>
                      <w:lang w:val="en-US"/>
                    </w:rPr>
                    <w:t>Luis</w:t>
                  </w:r>
                </w:p>
              </w:tc>
            </w:tr>
          </w:tbl>
          <w:p w14:paraId="311B1FFF" w14:textId="77777777" w:rsidR="00763791" w:rsidRDefault="00763791" w:rsidP="004A4BCF">
            <w:pPr>
              <w:rPr>
                <w:lang w:val="es-419"/>
              </w:rPr>
            </w:pPr>
          </w:p>
          <w:p w14:paraId="43436322" w14:textId="7FE3C8E6" w:rsidR="00763791" w:rsidRDefault="00763791" w:rsidP="004A4BCF">
            <w:pPr>
              <w:rPr>
                <w:lang w:val="es-419"/>
              </w:rPr>
            </w:pPr>
          </w:p>
          <w:p w14:paraId="609F2DEB" w14:textId="77777777" w:rsidR="00BD3FE0" w:rsidRDefault="00BD3FE0" w:rsidP="004A4BCF">
            <w:pPr>
              <w:rPr>
                <w:lang w:val="es-419"/>
              </w:rPr>
            </w:pPr>
          </w:p>
          <w:p w14:paraId="0B3EF6AE" w14:textId="77A9B7D9" w:rsidR="00763791" w:rsidRDefault="00763791" w:rsidP="00763791">
            <w:pPr>
              <w:pStyle w:val="Ttulo2"/>
            </w:pPr>
            <w:r>
              <w:t>4.Calificacion de amigos</w:t>
            </w:r>
          </w:p>
          <w:p w14:paraId="44FEF5B2" w14:textId="77777777" w:rsidR="00810BF9" w:rsidRPr="00810BF9" w:rsidRDefault="00810BF9" w:rsidP="00810BF9"/>
          <w:tbl>
            <w:tblPr>
              <w:tblStyle w:val="Tablaconcuadrcula5oscura-nfasis6"/>
              <w:tblW w:w="0" w:type="auto"/>
              <w:tblLayout w:type="fixed"/>
              <w:tblLook w:val="04A0" w:firstRow="1" w:lastRow="0" w:firstColumn="1" w:lastColumn="0" w:noHBand="0" w:noVBand="1"/>
            </w:tblPr>
            <w:tblGrid>
              <w:gridCol w:w="1942"/>
              <w:gridCol w:w="1611"/>
              <w:gridCol w:w="1887"/>
              <w:gridCol w:w="1809"/>
            </w:tblGrid>
            <w:tr w:rsidR="00810BF9" w:rsidRPr="00810BF9" w14:paraId="6F0ADDA5" w14:textId="77777777" w:rsidTr="00810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18903C13" w14:textId="77777777" w:rsidR="00810BF9" w:rsidRPr="00810BF9" w:rsidRDefault="00810BF9" w:rsidP="00810BF9">
                  <w:pPr>
                    <w:rPr>
                      <w:rFonts w:ascii="Times New Roman" w:eastAsia="Times New Roman" w:hAnsi="Times New Roman" w:cs="Times New Roman"/>
                      <w:sz w:val="24"/>
                      <w:szCs w:val="24"/>
                      <w:lang w:val="en-US"/>
                    </w:rPr>
                  </w:pPr>
                </w:p>
              </w:tc>
              <w:tc>
                <w:tcPr>
                  <w:tcW w:w="1611" w:type="dxa"/>
                  <w:hideMark/>
                </w:tcPr>
                <w:p w14:paraId="705D5348" w14:textId="77777777" w:rsidR="00810BF9" w:rsidRPr="00810BF9" w:rsidRDefault="00810BF9" w:rsidP="00810BF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Bazan Turin Kenhjy Javier</w:t>
                  </w:r>
                </w:p>
              </w:tc>
              <w:tc>
                <w:tcPr>
                  <w:tcW w:w="1887" w:type="dxa"/>
                  <w:hideMark/>
                </w:tcPr>
                <w:p w14:paraId="4750DBB4" w14:textId="77777777" w:rsidR="00810BF9" w:rsidRPr="00810BF9" w:rsidRDefault="00810BF9" w:rsidP="00810BF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De la cruz Mantilla Luis Alberto</w:t>
                  </w:r>
                </w:p>
              </w:tc>
              <w:tc>
                <w:tcPr>
                  <w:tcW w:w="1809" w:type="dxa"/>
                  <w:hideMark/>
                </w:tcPr>
                <w:p w14:paraId="04096D9F" w14:textId="77777777" w:rsidR="00810BF9" w:rsidRPr="00810BF9" w:rsidRDefault="00810BF9" w:rsidP="00810BF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Moscol Durand Carlos Enrique</w:t>
                  </w:r>
                </w:p>
              </w:tc>
            </w:tr>
            <w:tr w:rsidR="00810BF9" w:rsidRPr="00810BF9" w14:paraId="06657BE8" w14:textId="77777777" w:rsidTr="0081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0EE5FDD4" w14:textId="77777777" w:rsidR="00810BF9" w:rsidRPr="00810BF9" w:rsidRDefault="00810BF9" w:rsidP="00810BF9">
                  <w:pPr>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Bazan Turin Kenhjy Javier</w:t>
                  </w:r>
                </w:p>
              </w:tc>
              <w:tc>
                <w:tcPr>
                  <w:tcW w:w="1611" w:type="dxa"/>
                  <w:hideMark/>
                </w:tcPr>
                <w:p w14:paraId="28475D4C" w14:textId="77777777"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c>
                <w:tcPr>
                  <w:tcW w:w="1887" w:type="dxa"/>
                  <w:hideMark/>
                </w:tcPr>
                <w:p w14:paraId="54D2F7B0" w14:textId="749E8579"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09" w:type="dxa"/>
                  <w:hideMark/>
                </w:tcPr>
                <w:p w14:paraId="3C74F4ED" w14:textId="692476A9"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r>
            <w:tr w:rsidR="00810BF9" w:rsidRPr="00810BF9" w14:paraId="54084C7C" w14:textId="77777777" w:rsidTr="00810BF9">
              <w:tc>
                <w:tcPr>
                  <w:cnfStyle w:val="001000000000" w:firstRow="0" w:lastRow="0" w:firstColumn="1" w:lastColumn="0" w:oddVBand="0" w:evenVBand="0" w:oddHBand="0" w:evenHBand="0" w:firstRowFirstColumn="0" w:firstRowLastColumn="0" w:lastRowFirstColumn="0" w:lastRowLastColumn="0"/>
                  <w:tcW w:w="1942" w:type="dxa"/>
                  <w:hideMark/>
                </w:tcPr>
                <w:p w14:paraId="7E4F1BF7" w14:textId="77777777" w:rsidR="00810BF9" w:rsidRPr="00810BF9" w:rsidRDefault="00810BF9" w:rsidP="00810BF9">
                  <w:pPr>
                    <w:rPr>
                      <w:rFonts w:ascii="Times New Roman" w:eastAsia="Times New Roman" w:hAnsi="Times New Roman" w:cs="Times New Roman"/>
                      <w:sz w:val="24"/>
                      <w:szCs w:val="24"/>
                      <w:lang w:val="es-419"/>
                    </w:rPr>
                  </w:pPr>
                  <w:r w:rsidRPr="00810BF9">
                    <w:rPr>
                      <w:rFonts w:ascii="Times New Roman" w:eastAsia="Times New Roman" w:hAnsi="Times New Roman" w:cs="Times New Roman"/>
                      <w:sz w:val="20"/>
                      <w:szCs w:val="20"/>
                      <w:lang w:val="es-419"/>
                    </w:rPr>
                    <w:t>De la cruz Mantilla Luis Alberto</w:t>
                  </w:r>
                </w:p>
              </w:tc>
              <w:tc>
                <w:tcPr>
                  <w:tcW w:w="1611" w:type="dxa"/>
                  <w:hideMark/>
                </w:tcPr>
                <w:p w14:paraId="3BF0C4C6" w14:textId="233238E0"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87" w:type="dxa"/>
                  <w:hideMark/>
                </w:tcPr>
                <w:p w14:paraId="1EB9A517" w14:textId="77777777"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c>
                <w:tcPr>
                  <w:tcW w:w="1809" w:type="dxa"/>
                  <w:hideMark/>
                </w:tcPr>
                <w:p w14:paraId="52FF2FEE" w14:textId="62B6E579"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r>
            <w:tr w:rsidR="00810BF9" w:rsidRPr="00810BF9" w14:paraId="669FF88B" w14:textId="77777777" w:rsidTr="0081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2" w:type="dxa"/>
                  <w:hideMark/>
                </w:tcPr>
                <w:p w14:paraId="5D6B09B0" w14:textId="77777777" w:rsidR="00810BF9" w:rsidRPr="00810BF9" w:rsidRDefault="00810BF9" w:rsidP="00810BF9">
                  <w:pPr>
                    <w:rPr>
                      <w:rFonts w:ascii="Times New Roman" w:eastAsia="Times New Roman" w:hAnsi="Times New Roman" w:cs="Times New Roman"/>
                      <w:sz w:val="24"/>
                      <w:szCs w:val="24"/>
                      <w:lang w:val="en-US"/>
                    </w:rPr>
                  </w:pPr>
                  <w:r w:rsidRPr="00810BF9">
                    <w:rPr>
                      <w:rFonts w:ascii="Times New Roman" w:eastAsia="Times New Roman" w:hAnsi="Times New Roman" w:cs="Times New Roman"/>
                      <w:sz w:val="20"/>
                      <w:szCs w:val="20"/>
                      <w:lang w:val="en-US"/>
                    </w:rPr>
                    <w:t>Moscol Durand Carlos Enrique</w:t>
                  </w:r>
                </w:p>
              </w:tc>
              <w:tc>
                <w:tcPr>
                  <w:tcW w:w="1611" w:type="dxa"/>
                  <w:hideMark/>
                </w:tcPr>
                <w:p w14:paraId="6E5F7A34" w14:textId="78D71B52"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20/20</w:t>
                  </w:r>
                </w:p>
              </w:tc>
              <w:tc>
                <w:tcPr>
                  <w:tcW w:w="1887" w:type="dxa"/>
                  <w:hideMark/>
                </w:tcPr>
                <w:p w14:paraId="5FE011DA" w14:textId="2BABC4CD"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09" w:type="dxa"/>
                  <w:hideMark/>
                </w:tcPr>
                <w:p w14:paraId="3219C6DE" w14:textId="77777777" w:rsidR="00810BF9" w:rsidRPr="00810BF9" w:rsidRDefault="00810BF9" w:rsidP="00810BF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810BF9">
                    <w:rPr>
                      <w:rFonts w:ascii="Times New Roman" w:eastAsia="Times New Roman" w:hAnsi="Times New Roman" w:cs="Times New Roman"/>
                      <w:color w:val="000000"/>
                      <w:sz w:val="20"/>
                      <w:szCs w:val="20"/>
                      <w:lang w:val="en-US"/>
                    </w:rPr>
                    <w:t>X</w:t>
                  </w:r>
                </w:p>
              </w:tc>
            </w:tr>
            <w:tr w:rsidR="00810BF9" w:rsidRPr="00810BF9" w14:paraId="51CDBE05" w14:textId="77777777" w:rsidTr="00810BF9">
              <w:tc>
                <w:tcPr>
                  <w:cnfStyle w:val="001000000000" w:firstRow="0" w:lastRow="0" w:firstColumn="1" w:lastColumn="0" w:oddVBand="0" w:evenVBand="0" w:oddHBand="0" w:evenHBand="0" w:firstRowFirstColumn="0" w:firstRowLastColumn="0" w:lastRowFirstColumn="0" w:lastRowLastColumn="0"/>
                  <w:tcW w:w="1942" w:type="dxa"/>
                  <w:hideMark/>
                </w:tcPr>
                <w:p w14:paraId="0532A73D" w14:textId="77777777" w:rsidR="00810BF9" w:rsidRPr="00810BF9" w:rsidRDefault="00810BF9" w:rsidP="00810BF9">
                  <w:pPr>
                    <w:jc w:val="right"/>
                    <w:rPr>
                      <w:rFonts w:ascii="Times New Roman" w:eastAsia="Times New Roman" w:hAnsi="Times New Roman" w:cs="Times New Roman"/>
                      <w:sz w:val="24"/>
                      <w:szCs w:val="24"/>
                      <w:lang w:val="en-US"/>
                    </w:rPr>
                  </w:pPr>
                  <w:r w:rsidRPr="00810BF9">
                    <w:rPr>
                      <w:rFonts w:ascii="Times New Roman" w:eastAsia="Times New Roman" w:hAnsi="Times New Roman" w:cs="Times New Roman"/>
                      <w:i/>
                      <w:iCs/>
                      <w:sz w:val="20"/>
                      <w:szCs w:val="20"/>
                      <w:lang w:val="en-US"/>
                    </w:rPr>
                    <w:t>Promedio</w:t>
                  </w:r>
                </w:p>
              </w:tc>
              <w:tc>
                <w:tcPr>
                  <w:tcW w:w="1611" w:type="dxa"/>
                  <w:hideMark/>
                </w:tcPr>
                <w:p w14:paraId="0346833D" w14:textId="26DED027"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87" w:type="dxa"/>
                  <w:hideMark/>
                </w:tcPr>
                <w:p w14:paraId="432577DA" w14:textId="5AE42A7E"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c>
                <w:tcPr>
                  <w:tcW w:w="1809" w:type="dxa"/>
                  <w:hideMark/>
                </w:tcPr>
                <w:p w14:paraId="0F73C4FC" w14:textId="1CFC9058" w:rsidR="00810BF9" w:rsidRPr="00810BF9" w:rsidRDefault="00810BF9" w:rsidP="00810BF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20</w:t>
                  </w:r>
                </w:p>
              </w:tc>
            </w:tr>
          </w:tbl>
          <w:p w14:paraId="3433EC65" w14:textId="77777777" w:rsidR="00810BF9" w:rsidRPr="00810BF9" w:rsidRDefault="00810BF9" w:rsidP="00810BF9"/>
          <w:p w14:paraId="533709AE" w14:textId="78A73FB1" w:rsidR="00763791" w:rsidRPr="00430A90" w:rsidRDefault="00763791" w:rsidP="004A4BCF">
            <w:pPr>
              <w:rPr>
                <w:lang w:val="es-419"/>
              </w:rPr>
            </w:pPr>
          </w:p>
        </w:tc>
      </w:tr>
    </w:tbl>
    <w:p w14:paraId="056321BB" w14:textId="77777777" w:rsidR="00BF5C10" w:rsidRPr="00431EE2" w:rsidRDefault="00BF5C10" w:rsidP="008920BB"/>
    <w:sectPr w:rsidR="00BF5C10" w:rsidRPr="00431EE2"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0E534" w14:textId="77777777" w:rsidR="00A44565" w:rsidRDefault="00A44565" w:rsidP="006B633A">
      <w:r>
        <w:separator/>
      </w:r>
    </w:p>
  </w:endnote>
  <w:endnote w:type="continuationSeparator" w:id="0">
    <w:p w14:paraId="4D1A569C" w14:textId="77777777" w:rsidR="00A44565" w:rsidRDefault="00A4456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34AC" w14:textId="77777777" w:rsidR="006B633A" w:rsidRPr="006F5A91" w:rsidRDefault="00A44565" w:rsidP="006F5A91">
    <w:pPr>
      <w:pStyle w:val="Piedepgina"/>
    </w:pPr>
    <w:sdt>
      <w:sdtPr>
        <w:rPr>
          <w:rFonts w:ascii="Calibri" w:hAnsi="Calibri" w:cs="Calibri"/>
          <w:color w:val="000000"/>
          <w:lang w:val="en-AU"/>
        </w:rPr>
        <w:id w:val="566458770"/>
        <w:placeholder>
          <w:docPart w:val="D0C1188B1A274D129C3A394229603998"/>
        </w:placeholder>
        <w:temporary/>
        <w15:appearance w15:val="hidden"/>
      </w:sdtPr>
      <w:sdtEndPr>
        <w:rPr>
          <w:lang w:val="en-US"/>
        </w:rPr>
      </w:sdtEndPr>
      <w:sdtContent>
        <w:r w:rsidR="006F5A91" w:rsidRPr="004048B0">
          <w:rPr>
            <w:rFonts w:ascii="Calibri" w:eastAsia="Calibri" w:hAnsi="Calibri" w:cs="Calibri"/>
            <w:color w:val="000000"/>
            <w:lang w:bidi="es-ES"/>
          </w:rPr>
          <w:t>REVISIÓN ANUAL</w:t>
        </w:r>
      </w:sdtContent>
    </w:sdt>
    <w:r w:rsidR="006F5A91" w:rsidRPr="004048B0">
      <w:rPr>
        <w:rFonts w:ascii="Calibri" w:eastAsia="Calibri" w:hAnsi="Calibri" w:cs="Calibri"/>
        <w:color w:val="000000"/>
        <w:lang w:bidi="es-ES"/>
      </w:rPr>
      <w:t xml:space="preserve"> | </w:t>
    </w:r>
    <w:sdt>
      <w:sdtPr>
        <w:id w:val="527454104"/>
        <w:docPartObj>
          <w:docPartGallery w:val="Page Numbers (Bottom of Page)"/>
          <w:docPartUnique/>
        </w:docPartObj>
      </w:sdtPr>
      <w:sdtEndPr>
        <w:rPr>
          <w:noProof/>
        </w:rPr>
      </w:sdtEndPr>
      <w:sdtContent>
        <w:r w:rsidR="006F5A91">
          <w:rPr>
            <w:lang w:bidi="es-ES"/>
          </w:rPr>
          <w:fldChar w:fldCharType="begin"/>
        </w:r>
        <w:r w:rsidR="006F5A91">
          <w:rPr>
            <w:lang w:bidi="es-ES"/>
          </w:rPr>
          <w:instrText xml:space="preserve"> PAGE   \* MERGEFORMAT </w:instrText>
        </w:r>
        <w:r w:rsidR="006F5A91">
          <w:rPr>
            <w:lang w:bidi="es-ES"/>
          </w:rPr>
          <w:fldChar w:fldCharType="separate"/>
        </w:r>
        <w:r w:rsidR="005431C3">
          <w:rPr>
            <w:noProof/>
            <w:lang w:bidi="es-ES"/>
          </w:rPr>
          <w:t>7</w:t>
        </w:r>
        <w:r w:rsidR="006F5A91">
          <w:rPr>
            <w:noProof/>
            <w:lang w:bidi="es-ES"/>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75C38" w14:textId="369E5DF3" w:rsidR="006F5A91" w:rsidRPr="00751C4A" w:rsidRDefault="00A65886" w:rsidP="006F5A91">
    <w:pPr>
      <w:pStyle w:val="Piedepgina"/>
      <w:rPr>
        <w:noProof/>
      </w:rPr>
    </w:pPr>
    <w:r>
      <w:rPr>
        <w:rFonts w:ascii="Calibri" w:eastAsia="Calibri" w:hAnsi="Calibri" w:cs="Calibri"/>
        <w:noProof/>
        <w:color w:val="000000"/>
        <w:lang w:bidi="es-ES"/>
      </w:rPr>
      <w:t>NTWOM</w:t>
    </w:r>
    <w:r w:rsidR="006F5A91" w:rsidRPr="00751C4A">
      <w:rPr>
        <w:rFonts w:ascii="Calibri" w:eastAsia="Calibri" w:hAnsi="Calibri" w:cs="Calibri"/>
        <w:noProof/>
        <w:color w:val="000000"/>
        <w:lang w:bidi="es-ES"/>
      </w:rPr>
      <w:t xml:space="preserve"> | </w:t>
    </w:r>
    <w:sdt>
      <w:sdtPr>
        <w:rPr>
          <w:noProof/>
        </w:rPr>
        <w:id w:val="-1730069208"/>
        <w:docPartObj>
          <w:docPartGallery w:val="Page Numbers (Bottom of Page)"/>
          <w:docPartUnique/>
        </w:docPartObj>
      </w:sdtPr>
      <w:sdtEndPr/>
      <w:sdtContent>
        <w:r w:rsidR="006F5A91" w:rsidRPr="00751C4A">
          <w:rPr>
            <w:noProof/>
            <w:lang w:bidi="es-ES"/>
          </w:rPr>
          <w:fldChar w:fldCharType="begin"/>
        </w:r>
        <w:r w:rsidR="006F5A91" w:rsidRPr="00751C4A">
          <w:rPr>
            <w:noProof/>
            <w:lang w:bidi="es-ES"/>
          </w:rPr>
          <w:instrText xml:space="preserve"> PAGE   \* MERGEFORMAT </w:instrText>
        </w:r>
        <w:r w:rsidR="006F5A91" w:rsidRPr="00751C4A">
          <w:rPr>
            <w:noProof/>
            <w:lang w:bidi="es-ES"/>
          </w:rPr>
          <w:fldChar w:fldCharType="separate"/>
        </w:r>
        <w:r w:rsidR="005431C3" w:rsidRPr="00751C4A">
          <w:rPr>
            <w:noProof/>
            <w:lang w:bidi="es-ES"/>
          </w:rPr>
          <w:t>6</w:t>
        </w:r>
        <w:r w:rsidR="006F5A91" w:rsidRPr="00751C4A">
          <w:rPr>
            <w:noProof/>
            <w:lang w:bidi="es-ES"/>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55357" w14:textId="77777777" w:rsidR="00A44565" w:rsidRDefault="00A44565" w:rsidP="006B633A">
      <w:r>
        <w:separator/>
      </w:r>
    </w:p>
  </w:footnote>
  <w:footnote w:type="continuationSeparator" w:id="0">
    <w:p w14:paraId="24E9A324" w14:textId="77777777" w:rsidR="00A44565" w:rsidRDefault="00A44565"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Vieta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D587A"/>
    <w:multiLevelType w:val="hybridMultilevel"/>
    <w:tmpl w:val="D2C08A20"/>
    <w:lvl w:ilvl="0" w:tplc="78B07916">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4"/>
  </w:num>
  <w:num w:numId="5">
    <w:abstractNumId w:val="7"/>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A65886"/>
    <w:rsid w:val="00000C4A"/>
    <w:rsid w:val="00007674"/>
    <w:rsid w:val="000227CA"/>
    <w:rsid w:val="000239FD"/>
    <w:rsid w:val="000304E9"/>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A5B0A"/>
    <w:rsid w:val="000B2E3E"/>
    <w:rsid w:val="000C0AFA"/>
    <w:rsid w:val="000D06AB"/>
    <w:rsid w:val="000D1D83"/>
    <w:rsid w:val="000D1DA3"/>
    <w:rsid w:val="000E53F3"/>
    <w:rsid w:val="00100EA6"/>
    <w:rsid w:val="0010133A"/>
    <w:rsid w:val="00110D36"/>
    <w:rsid w:val="00114118"/>
    <w:rsid w:val="00116D09"/>
    <w:rsid w:val="00117EDA"/>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40B86"/>
    <w:rsid w:val="00255D40"/>
    <w:rsid w:val="002603A1"/>
    <w:rsid w:val="0026057D"/>
    <w:rsid w:val="00263CD4"/>
    <w:rsid w:val="002658AD"/>
    <w:rsid w:val="00265965"/>
    <w:rsid w:val="0027432C"/>
    <w:rsid w:val="00276A77"/>
    <w:rsid w:val="0028344C"/>
    <w:rsid w:val="002914A5"/>
    <w:rsid w:val="002A0E38"/>
    <w:rsid w:val="002A1D7C"/>
    <w:rsid w:val="002B1F43"/>
    <w:rsid w:val="002B548F"/>
    <w:rsid w:val="002C7F0E"/>
    <w:rsid w:val="00314163"/>
    <w:rsid w:val="00322D7E"/>
    <w:rsid w:val="00324B19"/>
    <w:rsid w:val="00331CBA"/>
    <w:rsid w:val="00333597"/>
    <w:rsid w:val="00335CCE"/>
    <w:rsid w:val="00347EBA"/>
    <w:rsid w:val="003512DE"/>
    <w:rsid w:val="003547CA"/>
    <w:rsid w:val="00354BCE"/>
    <w:rsid w:val="00357ADE"/>
    <w:rsid w:val="00364AED"/>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0802"/>
    <w:rsid w:val="00430A90"/>
    <w:rsid w:val="004314C6"/>
    <w:rsid w:val="00431EE2"/>
    <w:rsid w:val="00435701"/>
    <w:rsid w:val="0043758D"/>
    <w:rsid w:val="00450F88"/>
    <w:rsid w:val="004534B7"/>
    <w:rsid w:val="00455E2B"/>
    <w:rsid w:val="00465FEE"/>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4F3A"/>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021C"/>
    <w:rsid w:val="00685B33"/>
    <w:rsid w:val="006A535D"/>
    <w:rsid w:val="006B48E0"/>
    <w:rsid w:val="006B633A"/>
    <w:rsid w:val="006C4E53"/>
    <w:rsid w:val="006D7E5A"/>
    <w:rsid w:val="006F5A91"/>
    <w:rsid w:val="00716132"/>
    <w:rsid w:val="00717511"/>
    <w:rsid w:val="0072626F"/>
    <w:rsid w:val="007273A8"/>
    <w:rsid w:val="007366D6"/>
    <w:rsid w:val="00747D69"/>
    <w:rsid w:val="00751C4A"/>
    <w:rsid w:val="00751CE6"/>
    <w:rsid w:val="0075404B"/>
    <w:rsid w:val="00754E3B"/>
    <w:rsid w:val="00763791"/>
    <w:rsid w:val="00773B64"/>
    <w:rsid w:val="007762BF"/>
    <w:rsid w:val="00777478"/>
    <w:rsid w:val="0078578B"/>
    <w:rsid w:val="007874BC"/>
    <w:rsid w:val="007A456A"/>
    <w:rsid w:val="007B2E61"/>
    <w:rsid w:val="007B52F1"/>
    <w:rsid w:val="007B5595"/>
    <w:rsid w:val="007D0BCF"/>
    <w:rsid w:val="007D3DFE"/>
    <w:rsid w:val="007D77E2"/>
    <w:rsid w:val="007E2AA1"/>
    <w:rsid w:val="007F542B"/>
    <w:rsid w:val="008049B8"/>
    <w:rsid w:val="0081061D"/>
    <w:rsid w:val="00810BF9"/>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13B"/>
    <w:rsid w:val="009D1F8E"/>
    <w:rsid w:val="009E1E2D"/>
    <w:rsid w:val="009F6974"/>
    <w:rsid w:val="00A010B3"/>
    <w:rsid w:val="00A0307F"/>
    <w:rsid w:val="00A06303"/>
    <w:rsid w:val="00A12CCB"/>
    <w:rsid w:val="00A23C67"/>
    <w:rsid w:val="00A24EF4"/>
    <w:rsid w:val="00A33B7B"/>
    <w:rsid w:val="00A33E0D"/>
    <w:rsid w:val="00A34E05"/>
    <w:rsid w:val="00A354ED"/>
    <w:rsid w:val="00A44565"/>
    <w:rsid w:val="00A4544F"/>
    <w:rsid w:val="00A518BE"/>
    <w:rsid w:val="00A53830"/>
    <w:rsid w:val="00A65886"/>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44966"/>
    <w:rsid w:val="00B52088"/>
    <w:rsid w:val="00B52452"/>
    <w:rsid w:val="00B527E2"/>
    <w:rsid w:val="00B54817"/>
    <w:rsid w:val="00B6266F"/>
    <w:rsid w:val="00B678B1"/>
    <w:rsid w:val="00B71316"/>
    <w:rsid w:val="00B83D49"/>
    <w:rsid w:val="00B87557"/>
    <w:rsid w:val="00B95D01"/>
    <w:rsid w:val="00BA4317"/>
    <w:rsid w:val="00BA668D"/>
    <w:rsid w:val="00BB23E5"/>
    <w:rsid w:val="00BB33BB"/>
    <w:rsid w:val="00BB4ABB"/>
    <w:rsid w:val="00BC5684"/>
    <w:rsid w:val="00BD3FE0"/>
    <w:rsid w:val="00BF3B41"/>
    <w:rsid w:val="00BF3C60"/>
    <w:rsid w:val="00BF5C10"/>
    <w:rsid w:val="00BF66D7"/>
    <w:rsid w:val="00BF7335"/>
    <w:rsid w:val="00BF7A9B"/>
    <w:rsid w:val="00C014F1"/>
    <w:rsid w:val="00C151CC"/>
    <w:rsid w:val="00C17936"/>
    <w:rsid w:val="00C267CF"/>
    <w:rsid w:val="00C267F5"/>
    <w:rsid w:val="00C27499"/>
    <w:rsid w:val="00C43AF7"/>
    <w:rsid w:val="00C67996"/>
    <w:rsid w:val="00C67BE5"/>
    <w:rsid w:val="00C74D60"/>
    <w:rsid w:val="00C76E5B"/>
    <w:rsid w:val="00C91409"/>
    <w:rsid w:val="00CC71C8"/>
    <w:rsid w:val="00CD786A"/>
    <w:rsid w:val="00CD7F84"/>
    <w:rsid w:val="00D1516A"/>
    <w:rsid w:val="00D24684"/>
    <w:rsid w:val="00D26642"/>
    <w:rsid w:val="00D37C6B"/>
    <w:rsid w:val="00D629F0"/>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52975"/>
    <w:rsid w:val="00E61AB3"/>
    <w:rsid w:val="00E62164"/>
    <w:rsid w:val="00E65655"/>
    <w:rsid w:val="00E85A81"/>
    <w:rsid w:val="00E90882"/>
    <w:rsid w:val="00E92204"/>
    <w:rsid w:val="00EA0EF8"/>
    <w:rsid w:val="00EA1FB1"/>
    <w:rsid w:val="00EA398D"/>
    <w:rsid w:val="00EA4FD2"/>
    <w:rsid w:val="00EB0526"/>
    <w:rsid w:val="00EC1264"/>
    <w:rsid w:val="00EC544D"/>
    <w:rsid w:val="00ED653A"/>
    <w:rsid w:val="00ED6A3D"/>
    <w:rsid w:val="00EE0F8D"/>
    <w:rsid w:val="00EF1E32"/>
    <w:rsid w:val="00EF5C34"/>
    <w:rsid w:val="00F07F79"/>
    <w:rsid w:val="00F11874"/>
    <w:rsid w:val="00F16887"/>
    <w:rsid w:val="00F22DB8"/>
    <w:rsid w:val="00F2459A"/>
    <w:rsid w:val="00F258A4"/>
    <w:rsid w:val="00F32B21"/>
    <w:rsid w:val="00F32EBE"/>
    <w:rsid w:val="00F35A16"/>
    <w:rsid w:val="00F46DF4"/>
    <w:rsid w:val="00F53A9D"/>
    <w:rsid w:val="00F6071E"/>
    <w:rsid w:val="00F6144F"/>
    <w:rsid w:val="00F620CA"/>
    <w:rsid w:val="00F70C16"/>
    <w:rsid w:val="00F71010"/>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63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0E53F3"/>
    <w:pPr>
      <w:spacing w:after="0" w:line="240" w:lineRule="auto"/>
    </w:pPr>
  </w:style>
  <w:style w:type="paragraph" w:styleId="Ttulo1">
    <w:name w:val="heading 1"/>
    <w:basedOn w:val="Normal"/>
    <w:next w:val="Normal"/>
    <w:link w:val="Ttulo1Car"/>
    <w:uiPriority w:val="1"/>
    <w:qFormat/>
    <w:rsid w:val="004048B0"/>
    <w:pPr>
      <w:spacing w:before="120"/>
      <w:outlineLvl w:val="0"/>
    </w:pPr>
    <w:rPr>
      <w:rFonts w:cstheme="majorHAnsi"/>
      <w:caps/>
      <w:color w:val="FFFFFF" w:themeColor="background1"/>
      <w:spacing w:val="80"/>
      <w:sz w:val="72"/>
      <w:szCs w:val="96"/>
    </w:rPr>
  </w:style>
  <w:style w:type="paragraph" w:styleId="Ttulo2">
    <w:name w:val="heading 2"/>
    <w:basedOn w:val="Normal"/>
    <w:next w:val="Normal"/>
    <w:link w:val="Ttulo2Car"/>
    <w:uiPriority w:val="1"/>
    <w:qFormat/>
    <w:rsid w:val="004048B0"/>
    <w:pPr>
      <w:spacing w:before="120"/>
      <w:outlineLvl w:val="1"/>
    </w:pPr>
    <w:rPr>
      <w:caps/>
      <w:spacing w:val="80"/>
      <w:sz w:val="72"/>
      <w:szCs w:val="72"/>
    </w:rPr>
  </w:style>
  <w:style w:type="paragraph" w:styleId="Ttulo3">
    <w:name w:val="heading 3"/>
    <w:basedOn w:val="Ttulo2"/>
    <w:next w:val="Normal"/>
    <w:link w:val="Ttulo3Car"/>
    <w:uiPriority w:val="2"/>
    <w:qFormat/>
    <w:rsid w:val="004048B0"/>
    <w:pPr>
      <w:outlineLvl w:val="2"/>
    </w:pPr>
    <w:rPr>
      <w:b/>
      <w:bCs/>
      <w:noProof/>
      <w:sz w:val="36"/>
      <w:szCs w:val="32"/>
    </w:rPr>
  </w:style>
  <w:style w:type="paragraph" w:styleId="Ttulo4">
    <w:name w:val="heading 4"/>
    <w:basedOn w:val="Normal"/>
    <w:next w:val="Normal"/>
    <w:link w:val="Ttulo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1"/>
    <w:rsid w:val="004048B0"/>
    <w:rPr>
      <w:rFonts w:cstheme="majorHAnsi"/>
      <w:caps/>
      <w:color w:val="FFFFFF" w:themeColor="background1"/>
      <w:spacing w:val="80"/>
      <w:sz w:val="72"/>
      <w:szCs w:val="96"/>
    </w:rPr>
  </w:style>
  <w:style w:type="character" w:customStyle="1" w:styleId="Ttulo2Car">
    <w:name w:val="Título 2 Car"/>
    <w:basedOn w:val="Fuentedeprrafopredeter"/>
    <w:link w:val="Ttulo2"/>
    <w:uiPriority w:val="1"/>
    <w:rsid w:val="004048B0"/>
    <w:rPr>
      <w:caps/>
      <w:spacing w:val="80"/>
      <w:sz w:val="72"/>
      <w:szCs w:val="72"/>
    </w:rPr>
  </w:style>
  <w:style w:type="character" w:customStyle="1" w:styleId="Ttulo3Car">
    <w:name w:val="Título 3 Car"/>
    <w:basedOn w:val="Fuentedeprrafopredeter"/>
    <w:link w:val="Ttulo3"/>
    <w:uiPriority w:val="2"/>
    <w:rsid w:val="004048B0"/>
    <w:rPr>
      <w:b/>
      <w:bCs/>
      <w:caps/>
      <w:noProof/>
      <w:spacing w:val="80"/>
      <w:sz w:val="36"/>
      <w:szCs w:val="32"/>
    </w:rPr>
  </w:style>
  <w:style w:type="paragraph" w:styleId="Subttulo">
    <w:name w:val="Subtitle"/>
    <w:basedOn w:val="Ttulo3"/>
    <w:next w:val="Normal"/>
    <w:link w:val="SubttuloCar"/>
    <w:uiPriority w:val="9"/>
    <w:rsid w:val="005B116C"/>
    <w:pPr>
      <w:framePr w:wrap="auto" w:vAnchor="text" w:hAnchor="margin" w:y="203"/>
      <w:jc w:val="center"/>
    </w:pPr>
    <w:rPr>
      <w:color w:val="FFFFFF" w:themeColor="background1"/>
    </w:rPr>
  </w:style>
  <w:style w:type="character" w:customStyle="1" w:styleId="SubttuloCar">
    <w:name w:val="Subtítulo Car"/>
    <w:basedOn w:val="Fuentedeprrafopredeter"/>
    <w:link w:val="Subttulo"/>
    <w:uiPriority w:val="9"/>
    <w:rsid w:val="005B116C"/>
    <w:rPr>
      <w:b/>
      <w:bCs/>
      <w:caps/>
      <w:noProof/>
      <w:color w:val="FFFFFF" w:themeColor="background1"/>
      <w:spacing w:val="80"/>
      <w:sz w:val="36"/>
      <w:szCs w:val="32"/>
    </w:rPr>
  </w:style>
  <w:style w:type="paragraph" w:styleId="Encabezado">
    <w:name w:val="header"/>
    <w:basedOn w:val="Normal"/>
    <w:link w:val="EncabezadoCar"/>
    <w:uiPriority w:val="99"/>
    <w:semiHidden/>
    <w:rsid w:val="006B633A"/>
    <w:pPr>
      <w:tabs>
        <w:tab w:val="center" w:pos="4680"/>
        <w:tab w:val="right" w:pos="9360"/>
      </w:tabs>
    </w:pPr>
  </w:style>
  <w:style w:type="character" w:customStyle="1" w:styleId="EncabezadoCar">
    <w:name w:val="Encabezado Car"/>
    <w:basedOn w:val="Fuentedeprrafopredeter"/>
    <w:link w:val="Encabezado"/>
    <w:uiPriority w:val="99"/>
    <w:semiHidden/>
    <w:rsid w:val="00110D36"/>
  </w:style>
  <w:style w:type="paragraph" w:styleId="Piedepgina">
    <w:name w:val="footer"/>
    <w:basedOn w:val="Normal"/>
    <w:link w:val="PiedepginaCar"/>
    <w:uiPriority w:val="99"/>
    <w:qFormat/>
    <w:rsid w:val="006F5A91"/>
    <w:pPr>
      <w:tabs>
        <w:tab w:val="center" w:pos="4680"/>
        <w:tab w:val="right" w:pos="9360"/>
      </w:tabs>
      <w:jc w:val="right"/>
    </w:pPr>
  </w:style>
  <w:style w:type="character" w:customStyle="1" w:styleId="PiedepginaCar">
    <w:name w:val="Pie de página Car"/>
    <w:basedOn w:val="Fuentedeprrafopredeter"/>
    <w:link w:val="Piedepgina"/>
    <w:uiPriority w:val="99"/>
    <w:rsid w:val="00110D36"/>
  </w:style>
  <w:style w:type="table" w:styleId="Tablanormal2">
    <w:name w:val="Plain Table 2"/>
    <w:basedOn w:val="Tabla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Descripcin">
    <w:name w:val="caption"/>
    <w:basedOn w:val="Normal"/>
    <w:next w:val="Normal"/>
    <w:uiPriority w:val="35"/>
    <w:qFormat/>
    <w:rsid w:val="0010133A"/>
    <w:rPr>
      <w:sz w:val="20"/>
    </w:rPr>
  </w:style>
  <w:style w:type="paragraph" w:styleId="Ttulo">
    <w:name w:val="Title"/>
    <w:basedOn w:val="Normal"/>
    <w:next w:val="Normal"/>
    <w:link w:val="Ttulo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tuloCar">
    <w:name w:val="Título Car"/>
    <w:basedOn w:val="Fuentedeprrafopredeter"/>
    <w:link w:val="Ttulo"/>
    <w:rsid w:val="005431C3"/>
    <w:rPr>
      <w:rFonts w:asciiTheme="majorHAnsi" w:eastAsiaTheme="majorEastAsia" w:hAnsiTheme="majorHAnsi" w:cstheme="majorBidi"/>
      <w:caps/>
      <w:color w:val="FFFFFF" w:themeColor="background1"/>
      <w:sz w:val="96"/>
      <w:szCs w:val="56"/>
    </w:rPr>
  </w:style>
  <w:style w:type="paragraph" w:styleId="Cita">
    <w:name w:val="Quote"/>
    <w:basedOn w:val="Normal"/>
    <w:next w:val="Normal"/>
    <w:link w:val="CitaCar"/>
    <w:uiPriority w:val="10"/>
    <w:qFormat/>
    <w:rsid w:val="004D4384"/>
    <w:pPr>
      <w:spacing w:before="200"/>
      <w:ind w:left="288" w:right="288"/>
    </w:pPr>
    <w:rPr>
      <w:b/>
      <w:iCs/>
      <w:color w:val="404040" w:themeColor="text1" w:themeTint="BF"/>
      <w:sz w:val="56"/>
      <w:szCs w:val="24"/>
    </w:rPr>
  </w:style>
  <w:style w:type="character" w:customStyle="1" w:styleId="CitaCar">
    <w:name w:val="Cita Car"/>
    <w:basedOn w:val="Fuentedeprrafopredeter"/>
    <w:link w:val="Cita"/>
    <w:uiPriority w:val="10"/>
    <w:rsid w:val="004D4384"/>
    <w:rPr>
      <w:b/>
      <w:iCs/>
      <w:color w:val="404040" w:themeColor="text1" w:themeTint="BF"/>
      <w:sz w:val="56"/>
      <w:szCs w:val="24"/>
    </w:rPr>
  </w:style>
  <w:style w:type="character" w:styleId="Textodelmarcadordeposicin">
    <w:name w:val="Placeholder Text"/>
    <w:basedOn w:val="Fuentedeprrafopredeter"/>
    <w:uiPriority w:val="99"/>
    <w:semiHidden/>
    <w:rsid w:val="000D1DA3"/>
    <w:rPr>
      <w:color w:val="808080"/>
    </w:rPr>
  </w:style>
  <w:style w:type="character" w:customStyle="1" w:styleId="Ttulo4Car">
    <w:name w:val="Título 4 Car"/>
    <w:basedOn w:val="Fuentedeprrafopredeter"/>
    <w:link w:val="Ttulo4"/>
    <w:uiPriority w:val="9"/>
    <w:semiHidden/>
    <w:rsid w:val="00110D36"/>
    <w:rPr>
      <w:rFonts w:asciiTheme="majorHAnsi" w:eastAsiaTheme="majorEastAsia" w:hAnsiTheme="majorHAnsi" w:cstheme="majorBidi"/>
      <w:i/>
      <w:iCs/>
      <w:color w:val="7B2F3D" w:themeColor="accent1" w:themeShade="BF"/>
    </w:rPr>
  </w:style>
  <w:style w:type="paragraph" w:customStyle="1" w:styleId="Normalnegrita">
    <w:name w:val="Normal negrita"/>
    <w:basedOn w:val="Normal"/>
    <w:uiPriority w:val="8"/>
    <w:qFormat/>
    <w:rsid w:val="00EA0EF8"/>
    <w:rPr>
      <w:b/>
      <w:bCs/>
      <w:color w:val="FFFFFF" w:themeColor="background1"/>
    </w:rPr>
  </w:style>
  <w:style w:type="paragraph" w:customStyle="1" w:styleId="TitleOption1">
    <w:name w:val="TitleOption1"/>
    <w:basedOn w:val="Ttulo"/>
    <w:uiPriority w:val="4"/>
    <w:semiHidden/>
    <w:rsid w:val="006F5A91"/>
    <w:rPr>
      <w:color w:val="E99757" w:themeColor="accent2"/>
    </w:rPr>
  </w:style>
  <w:style w:type="paragraph" w:customStyle="1" w:styleId="TitleOption2">
    <w:name w:val="TitleOption2"/>
    <w:basedOn w:val="Ttulo"/>
    <w:uiPriority w:val="5"/>
    <w:semiHidden/>
    <w:rsid w:val="00110D36"/>
    <w:rPr>
      <w:color w:val="A53F52" w:themeColor="accent1"/>
    </w:rPr>
  </w:style>
  <w:style w:type="paragraph" w:customStyle="1" w:styleId="TitleOption3">
    <w:name w:val="TitleOption3"/>
    <w:basedOn w:val="Ttulo"/>
    <w:uiPriority w:val="6"/>
    <w:semiHidden/>
    <w:rsid w:val="00110D36"/>
    <w:rPr>
      <w:color w:val="2C2153" w:themeColor="accent4"/>
    </w:rPr>
  </w:style>
  <w:style w:type="character" w:styleId="Refdecomentario">
    <w:name w:val="annotation reference"/>
    <w:basedOn w:val="Fuentedeprrafopredeter"/>
    <w:uiPriority w:val="99"/>
    <w:semiHidden/>
    <w:rsid w:val="00C014F1"/>
    <w:rPr>
      <w:sz w:val="16"/>
      <w:szCs w:val="16"/>
    </w:rPr>
  </w:style>
  <w:style w:type="paragraph" w:styleId="Textocomentario">
    <w:name w:val="annotation text"/>
    <w:basedOn w:val="Normal"/>
    <w:link w:val="TextocomentarioCar"/>
    <w:uiPriority w:val="99"/>
    <w:semiHidden/>
    <w:rsid w:val="00C014F1"/>
    <w:rPr>
      <w:sz w:val="20"/>
      <w:szCs w:val="20"/>
    </w:rPr>
  </w:style>
  <w:style w:type="character" w:customStyle="1" w:styleId="TextocomentarioCar">
    <w:name w:val="Texto comentario Car"/>
    <w:basedOn w:val="Fuentedeprrafopredeter"/>
    <w:link w:val="Textocomentario"/>
    <w:uiPriority w:val="99"/>
    <w:semiHidden/>
    <w:rsid w:val="00C014F1"/>
    <w:rPr>
      <w:sz w:val="20"/>
      <w:szCs w:val="20"/>
    </w:rPr>
  </w:style>
  <w:style w:type="paragraph" w:styleId="Asuntodelcomentario">
    <w:name w:val="annotation subject"/>
    <w:basedOn w:val="Textocomentario"/>
    <w:next w:val="Textocomentario"/>
    <w:link w:val="AsuntodelcomentarioCar"/>
    <w:uiPriority w:val="99"/>
    <w:semiHidden/>
    <w:unhideWhenUsed/>
    <w:rsid w:val="00C014F1"/>
    <w:rPr>
      <w:b/>
      <w:bCs/>
    </w:rPr>
  </w:style>
  <w:style w:type="character" w:customStyle="1" w:styleId="AsuntodelcomentarioCar">
    <w:name w:val="Asunto del comentario Car"/>
    <w:basedOn w:val="TextocomentarioCar"/>
    <w:link w:val="Asuntodelcomentario"/>
    <w:uiPriority w:val="99"/>
    <w:semiHidden/>
    <w:rsid w:val="00C014F1"/>
    <w:rPr>
      <w:b/>
      <w:bCs/>
      <w:sz w:val="20"/>
      <w:szCs w:val="20"/>
    </w:rPr>
  </w:style>
  <w:style w:type="paragraph" w:styleId="Textodeglobo">
    <w:name w:val="Balloon Text"/>
    <w:basedOn w:val="Normal"/>
    <w:link w:val="TextodegloboCar"/>
    <w:uiPriority w:val="99"/>
    <w:semiHidden/>
    <w:unhideWhenUsed/>
    <w:rsid w:val="00C014F1"/>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014F1"/>
    <w:rPr>
      <w:rFonts w:ascii="Segoe UI" w:hAnsi="Segoe UI" w:cs="Segoe UI"/>
      <w:sz w:val="18"/>
      <w:szCs w:val="18"/>
    </w:rPr>
  </w:style>
  <w:style w:type="paragraph" w:customStyle="1" w:styleId="Tablaalaizquierda1">
    <w:name w:val="Tabla a la izquierda 1"/>
    <w:basedOn w:val="Normal"/>
    <w:uiPriority w:val="7"/>
    <w:qFormat/>
    <w:rsid w:val="00133F58"/>
    <w:pPr>
      <w:spacing w:before="120"/>
    </w:pPr>
    <w:rPr>
      <w:color w:val="E99757" w:themeColor="accent2"/>
      <w:spacing w:val="40"/>
      <w:kern w:val="28"/>
      <w:sz w:val="28"/>
    </w:rPr>
  </w:style>
  <w:style w:type="paragraph" w:customStyle="1" w:styleId="Tablaalaizquierda2">
    <w:name w:val="Tabla a la izquierda 2"/>
    <w:basedOn w:val="Normal"/>
    <w:uiPriority w:val="7"/>
    <w:qFormat/>
    <w:rsid w:val="00133F58"/>
    <w:pPr>
      <w:spacing w:before="120"/>
    </w:pPr>
    <w:rPr>
      <w:color w:val="A53F52" w:themeColor="accent1"/>
      <w:spacing w:val="40"/>
      <w:kern w:val="28"/>
      <w:sz w:val="28"/>
    </w:rPr>
  </w:style>
  <w:style w:type="paragraph" w:customStyle="1" w:styleId="Tablaalaizquierda3">
    <w:name w:val="Tabla a la izquierda 3"/>
    <w:basedOn w:val="Normal"/>
    <w:uiPriority w:val="7"/>
    <w:qFormat/>
    <w:rsid w:val="00133F58"/>
    <w:pPr>
      <w:spacing w:before="120"/>
    </w:pPr>
    <w:rPr>
      <w:color w:val="44546A" w:themeColor="text2"/>
      <w:spacing w:val="40"/>
      <w:kern w:val="28"/>
      <w:sz w:val="28"/>
    </w:rPr>
  </w:style>
  <w:style w:type="paragraph" w:customStyle="1" w:styleId="Datosdetabla">
    <w:name w:val="Datos de tabla"/>
    <w:basedOn w:val="Normal"/>
    <w:uiPriority w:val="7"/>
    <w:qFormat/>
    <w:rsid w:val="006013C2"/>
    <w:pPr>
      <w:jc w:val="center"/>
    </w:pPr>
    <w:rPr>
      <w:color w:val="000000" w:themeColor="text1"/>
    </w:rPr>
  </w:style>
  <w:style w:type="paragraph" w:customStyle="1" w:styleId="Encabezadodetabla">
    <w:name w:val="Encabezado de tabla"/>
    <w:basedOn w:val="Normal"/>
    <w:uiPriority w:val="7"/>
    <w:qFormat/>
    <w:rsid w:val="007366D6"/>
    <w:pPr>
      <w:jc w:val="center"/>
    </w:pPr>
    <w:rPr>
      <w:color w:val="000000" w:themeColor="text1"/>
      <w:spacing w:val="40"/>
      <w:kern w:val="28"/>
      <w:sz w:val="28"/>
    </w:rPr>
  </w:style>
  <w:style w:type="paragraph" w:customStyle="1" w:styleId="Encabezadodelalista">
    <w:name w:val="Encabezado de la lista"/>
    <w:basedOn w:val="Normal"/>
    <w:uiPriority w:val="7"/>
    <w:qFormat/>
    <w:rsid w:val="0053179B"/>
    <w:pPr>
      <w:spacing w:before="80"/>
    </w:pPr>
    <w:rPr>
      <w:spacing w:val="40"/>
      <w:kern w:val="28"/>
      <w:sz w:val="28"/>
    </w:rPr>
  </w:style>
  <w:style w:type="paragraph" w:customStyle="1" w:styleId="Vietas">
    <w:name w:val="Viñetas"/>
    <w:basedOn w:val="Normal"/>
    <w:uiPriority w:val="7"/>
    <w:qFormat/>
    <w:rsid w:val="00C17936"/>
    <w:pPr>
      <w:numPr>
        <w:numId w:val="7"/>
      </w:numPr>
      <w:spacing w:before="120"/>
      <w:ind w:left="360"/>
    </w:pPr>
  </w:style>
  <w:style w:type="paragraph" w:customStyle="1" w:styleId="Informacindeportada">
    <w:name w:val="Información de portada"/>
    <w:basedOn w:val="Normal"/>
    <w:uiPriority w:val="2"/>
    <w:qFormat/>
    <w:rsid w:val="0010133A"/>
    <w:pPr>
      <w:spacing w:before="120"/>
      <w:jc w:val="center"/>
    </w:pPr>
    <w:rPr>
      <w:color w:val="FFFFFF" w:themeColor="background1"/>
      <w:spacing w:val="40"/>
      <w:kern w:val="28"/>
      <w:sz w:val="28"/>
    </w:rPr>
  </w:style>
  <w:style w:type="character" w:styleId="Hipervnculo">
    <w:name w:val="Hyperlink"/>
    <w:basedOn w:val="Fuentedeprrafopredeter"/>
    <w:uiPriority w:val="99"/>
    <w:unhideWhenUsed/>
    <w:rsid w:val="00000C4A"/>
    <w:rPr>
      <w:color w:val="3A3838" w:themeColor="hyperlink"/>
      <w:u w:val="single"/>
    </w:rPr>
  </w:style>
  <w:style w:type="character" w:styleId="Mencinsinresolver">
    <w:name w:val="Unresolved Mention"/>
    <w:basedOn w:val="Fuentedeprrafopredeter"/>
    <w:uiPriority w:val="99"/>
    <w:semiHidden/>
    <w:unhideWhenUsed/>
    <w:rsid w:val="00000C4A"/>
    <w:rPr>
      <w:color w:val="605E5C"/>
      <w:shd w:val="clear" w:color="auto" w:fill="E1DFDD"/>
    </w:rPr>
  </w:style>
  <w:style w:type="character" w:styleId="Hipervnculovisitado">
    <w:name w:val="FollowedHyperlink"/>
    <w:basedOn w:val="Fuentedeprrafopredeter"/>
    <w:uiPriority w:val="99"/>
    <w:semiHidden/>
    <w:rsid w:val="00000C4A"/>
    <w:rPr>
      <w:color w:val="D0CECE" w:themeColor="followedHyperlink"/>
      <w:u w:val="single"/>
    </w:rPr>
  </w:style>
  <w:style w:type="paragraph" w:styleId="NormalWeb">
    <w:name w:val="Normal (Web)"/>
    <w:basedOn w:val="Normal"/>
    <w:uiPriority w:val="99"/>
    <w:semiHidden/>
    <w:unhideWhenUsed/>
    <w:rsid w:val="00430A90"/>
    <w:pPr>
      <w:spacing w:before="100" w:beforeAutospacing="1" w:after="100" w:afterAutospacing="1"/>
    </w:pPr>
    <w:rPr>
      <w:rFonts w:ascii="Times New Roman" w:eastAsia="Times New Roman" w:hAnsi="Times New Roman" w:cs="Times New Roman"/>
      <w:sz w:val="24"/>
      <w:szCs w:val="24"/>
      <w:lang w:val="en-US"/>
    </w:rPr>
  </w:style>
  <w:style w:type="table" w:styleId="Tablaconcuadrcula5oscura-nfasis1">
    <w:name w:val="Grid Table 5 Dark Accent 1"/>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Tablaconcuadrcula5oscura-nfasis2">
    <w:name w:val="Grid Table 5 Dark Accent 2"/>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ADD"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975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975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975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9757" w:themeFill="accent2"/>
      </w:tcPr>
    </w:tblStylePr>
    <w:tblStylePr w:type="band1Vert">
      <w:tblPr/>
      <w:tcPr>
        <w:shd w:val="clear" w:color="auto" w:fill="F6D5BB" w:themeFill="accent2" w:themeFillTint="66"/>
      </w:tcPr>
    </w:tblStylePr>
    <w:tblStylePr w:type="band1Horz">
      <w:tblPr/>
      <w:tcPr>
        <w:shd w:val="clear" w:color="auto" w:fill="F6D5BB" w:themeFill="accent2" w:themeFillTint="66"/>
      </w:tcPr>
    </w:tblStylePr>
  </w:style>
  <w:style w:type="table" w:styleId="Tablaconcuadrcula5oscura-nfasis6">
    <w:name w:val="Grid Table 5 Dark Accent 6"/>
    <w:basedOn w:val="Tablanormal"/>
    <w:uiPriority w:val="50"/>
    <w:rsid w:val="00430A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table" w:styleId="Tablaconcuadrcula4-nfasis4">
    <w:name w:val="Grid Table 4 Accent 4"/>
    <w:basedOn w:val="Tablanormal"/>
    <w:uiPriority w:val="49"/>
    <w:rsid w:val="00430A9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aconcuadrcula2-nfasis2">
    <w:name w:val="Grid Table 2 Accent 2"/>
    <w:basedOn w:val="Tablanormal"/>
    <w:uiPriority w:val="47"/>
    <w:rsid w:val="00430A90"/>
    <w:pPr>
      <w:spacing w:after="0" w:line="240" w:lineRule="auto"/>
    </w:pPr>
    <w:tblPr>
      <w:tblStyleRowBandSize w:val="1"/>
      <w:tblStyleColBandSize w:val="1"/>
      <w:tblBorders>
        <w:top w:val="single" w:sz="2" w:space="0" w:color="F1C09A" w:themeColor="accent2" w:themeTint="99"/>
        <w:bottom w:val="single" w:sz="2" w:space="0" w:color="F1C09A" w:themeColor="accent2" w:themeTint="99"/>
        <w:insideH w:val="single" w:sz="2" w:space="0" w:color="F1C09A" w:themeColor="accent2" w:themeTint="99"/>
        <w:insideV w:val="single" w:sz="2" w:space="0" w:color="F1C09A" w:themeColor="accent2" w:themeTint="99"/>
      </w:tblBorders>
    </w:tblPr>
    <w:tblStylePr w:type="firstRow">
      <w:rPr>
        <w:b/>
        <w:bCs/>
      </w:rPr>
      <w:tblPr/>
      <w:tcPr>
        <w:tcBorders>
          <w:top w:val="nil"/>
          <w:bottom w:val="single" w:sz="12" w:space="0" w:color="F1C09A" w:themeColor="accent2" w:themeTint="99"/>
          <w:insideH w:val="nil"/>
          <w:insideV w:val="nil"/>
        </w:tcBorders>
        <w:shd w:val="clear" w:color="auto" w:fill="FFFFFF" w:themeFill="background1"/>
      </w:tcPr>
    </w:tblStylePr>
    <w:tblStylePr w:type="lastRow">
      <w:rPr>
        <w:b/>
        <w:bCs/>
      </w:rPr>
      <w:tblPr/>
      <w:tcPr>
        <w:tcBorders>
          <w:top w:val="double" w:sz="2" w:space="0" w:color="F1C09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concuadrcula4-nfasis6">
    <w:name w:val="Grid Table 4 Accent 6"/>
    <w:basedOn w:val="Tablanormal"/>
    <w:uiPriority w:val="49"/>
    <w:rsid w:val="00430A90"/>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color w:val="FFFFFF" w:themeColor="background1"/>
      </w:rPr>
      <w:tblPr/>
      <w:tcPr>
        <w:tcBorders>
          <w:top w:val="single" w:sz="4" w:space="0" w:color="7F7F7F" w:themeColor="accent6"/>
          <w:left w:val="single" w:sz="4" w:space="0" w:color="7F7F7F" w:themeColor="accent6"/>
          <w:bottom w:val="single" w:sz="4" w:space="0" w:color="7F7F7F" w:themeColor="accent6"/>
          <w:right w:val="single" w:sz="4" w:space="0" w:color="7F7F7F" w:themeColor="accent6"/>
          <w:insideH w:val="nil"/>
          <w:insideV w:val="nil"/>
        </w:tcBorders>
        <w:shd w:val="clear" w:color="auto" w:fill="7F7F7F" w:themeFill="accent6"/>
      </w:tcPr>
    </w:tblStylePr>
    <w:tblStylePr w:type="lastRow">
      <w:rPr>
        <w:b/>
        <w:bCs/>
      </w:rPr>
      <w:tblPr/>
      <w:tcPr>
        <w:tcBorders>
          <w:top w:val="double" w:sz="4" w:space="0" w:color="7F7F7F"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Tabladelista1clara-nfasis2">
    <w:name w:val="List Table 1 Light Accent 2"/>
    <w:basedOn w:val="Tablanormal"/>
    <w:uiPriority w:val="46"/>
    <w:rsid w:val="00430A90"/>
    <w:pPr>
      <w:spacing w:after="0" w:line="240" w:lineRule="auto"/>
    </w:pPr>
    <w:tblPr>
      <w:tblStyleRowBandSize w:val="1"/>
      <w:tblStyleColBandSize w:val="1"/>
    </w:tblPr>
    <w:tblStylePr w:type="firstRow">
      <w:rPr>
        <w:b/>
        <w:bCs/>
      </w:rPr>
      <w:tblPr/>
      <w:tcPr>
        <w:tcBorders>
          <w:bottom w:val="single" w:sz="4" w:space="0" w:color="F1C09A" w:themeColor="accent2" w:themeTint="99"/>
        </w:tcBorders>
      </w:tcPr>
    </w:tblStylePr>
    <w:tblStylePr w:type="lastRow">
      <w:rPr>
        <w:b/>
        <w:bCs/>
      </w:rPr>
      <w:tblPr/>
      <w:tcPr>
        <w:tcBorders>
          <w:top w:val="single" w:sz="4" w:space="0" w:color="F1C09A" w:themeColor="accent2" w:themeTint="99"/>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delista3-nfasis5">
    <w:name w:val="List Table 3 Accent 5"/>
    <w:basedOn w:val="Tablanormal"/>
    <w:uiPriority w:val="48"/>
    <w:rsid w:val="00430A90"/>
    <w:pPr>
      <w:spacing w:after="0" w:line="240" w:lineRule="auto"/>
    </w:pPr>
    <w:tblPr>
      <w:tblStyleRowBandSize w:val="1"/>
      <w:tblStyleColBandSize w:val="1"/>
      <w:tblBorders>
        <w:top w:val="single" w:sz="4" w:space="0" w:color="01023B" w:themeColor="accent5"/>
        <w:left w:val="single" w:sz="4" w:space="0" w:color="01023B" w:themeColor="accent5"/>
        <w:bottom w:val="single" w:sz="4" w:space="0" w:color="01023B" w:themeColor="accent5"/>
        <w:right w:val="single" w:sz="4" w:space="0" w:color="01023B" w:themeColor="accent5"/>
      </w:tblBorders>
    </w:tblPr>
    <w:tblStylePr w:type="firstRow">
      <w:rPr>
        <w:b/>
        <w:bCs/>
        <w:color w:val="FFFFFF" w:themeColor="background1"/>
      </w:rPr>
      <w:tblPr/>
      <w:tcPr>
        <w:shd w:val="clear" w:color="auto" w:fill="01023B" w:themeFill="accent5"/>
      </w:tcPr>
    </w:tblStylePr>
    <w:tblStylePr w:type="lastRow">
      <w:rPr>
        <w:b/>
        <w:bCs/>
      </w:rPr>
      <w:tblPr/>
      <w:tcPr>
        <w:tcBorders>
          <w:top w:val="double" w:sz="4" w:space="0" w:color="01023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1023B" w:themeColor="accent5"/>
          <w:right w:val="single" w:sz="4" w:space="0" w:color="01023B" w:themeColor="accent5"/>
        </w:tcBorders>
      </w:tcPr>
    </w:tblStylePr>
    <w:tblStylePr w:type="band1Horz">
      <w:tblPr/>
      <w:tcPr>
        <w:tcBorders>
          <w:top w:val="single" w:sz="4" w:space="0" w:color="01023B" w:themeColor="accent5"/>
          <w:bottom w:val="single" w:sz="4" w:space="0" w:color="01023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1023B" w:themeColor="accent5"/>
          <w:left w:val="nil"/>
        </w:tcBorders>
      </w:tcPr>
    </w:tblStylePr>
    <w:tblStylePr w:type="swCell">
      <w:tblPr/>
      <w:tcPr>
        <w:tcBorders>
          <w:top w:val="double" w:sz="4" w:space="0" w:color="01023B" w:themeColor="accent5"/>
          <w:right w:val="nil"/>
        </w:tcBorders>
      </w:tcPr>
    </w:tblStylePr>
  </w:style>
  <w:style w:type="table" w:styleId="Tablaconcuadrcula4-nfasis2">
    <w:name w:val="Grid Table 4 Accent 2"/>
    <w:basedOn w:val="Tablanormal"/>
    <w:uiPriority w:val="49"/>
    <w:rsid w:val="00430A90"/>
    <w:pPr>
      <w:spacing w:after="0" w:line="240" w:lineRule="auto"/>
    </w:p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color w:val="FFFFFF" w:themeColor="background1"/>
      </w:rPr>
      <w:tblPr/>
      <w:tcPr>
        <w:tcBorders>
          <w:top w:val="single" w:sz="4" w:space="0" w:color="E99757" w:themeColor="accent2"/>
          <w:left w:val="single" w:sz="4" w:space="0" w:color="E99757" w:themeColor="accent2"/>
          <w:bottom w:val="single" w:sz="4" w:space="0" w:color="E99757" w:themeColor="accent2"/>
          <w:right w:val="single" w:sz="4" w:space="0" w:color="E99757" w:themeColor="accent2"/>
          <w:insideH w:val="nil"/>
          <w:insideV w:val="nil"/>
        </w:tcBorders>
        <w:shd w:val="clear" w:color="auto" w:fill="E99757" w:themeFill="accent2"/>
      </w:tcPr>
    </w:tblStylePr>
    <w:tblStylePr w:type="lastRow">
      <w:rPr>
        <w:b/>
        <w:bCs/>
      </w:rPr>
      <w:tblPr/>
      <w:tcPr>
        <w:tcBorders>
          <w:top w:val="double" w:sz="4" w:space="0" w:color="E99757" w:themeColor="accent2"/>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aconcuadrcula4-nfasis1">
    <w:name w:val="Grid Table 4 Accent 1"/>
    <w:basedOn w:val="Tablanormal"/>
    <w:uiPriority w:val="49"/>
    <w:rsid w:val="00430A90"/>
    <w:pPr>
      <w:spacing w:after="0" w:line="240" w:lineRule="auto"/>
    </w:pPr>
    <w:tblPr>
      <w:tblStyleRowBandSize w:val="1"/>
      <w:tblStyleColBandSize w:val="1"/>
      <w:tblBorders>
        <w:top w:val="single" w:sz="4" w:space="0" w:color="D08492" w:themeColor="accent1" w:themeTint="99"/>
        <w:left w:val="single" w:sz="4" w:space="0" w:color="D08492" w:themeColor="accent1" w:themeTint="99"/>
        <w:bottom w:val="single" w:sz="4" w:space="0" w:color="D08492" w:themeColor="accent1" w:themeTint="99"/>
        <w:right w:val="single" w:sz="4" w:space="0" w:color="D08492" w:themeColor="accent1" w:themeTint="99"/>
        <w:insideH w:val="single" w:sz="4" w:space="0" w:color="D08492" w:themeColor="accent1" w:themeTint="99"/>
        <w:insideV w:val="single" w:sz="4" w:space="0" w:color="D08492" w:themeColor="accent1" w:themeTint="99"/>
      </w:tblBorders>
    </w:tblPr>
    <w:tblStylePr w:type="firstRow">
      <w:rPr>
        <w:b/>
        <w:bCs/>
        <w:color w:val="FFFFFF" w:themeColor="background1"/>
      </w:rPr>
      <w:tblPr/>
      <w:tcPr>
        <w:tcBorders>
          <w:top w:val="single" w:sz="4" w:space="0" w:color="A53F52" w:themeColor="accent1"/>
          <w:left w:val="single" w:sz="4" w:space="0" w:color="A53F52" w:themeColor="accent1"/>
          <w:bottom w:val="single" w:sz="4" w:space="0" w:color="A53F52" w:themeColor="accent1"/>
          <w:right w:val="single" w:sz="4" w:space="0" w:color="A53F52" w:themeColor="accent1"/>
          <w:insideH w:val="nil"/>
          <w:insideV w:val="nil"/>
        </w:tcBorders>
        <w:shd w:val="clear" w:color="auto" w:fill="A53F52" w:themeFill="accent1"/>
      </w:tcPr>
    </w:tblStylePr>
    <w:tblStylePr w:type="lastRow">
      <w:rPr>
        <w:b/>
        <w:bCs/>
      </w:rPr>
      <w:tblPr/>
      <w:tcPr>
        <w:tcBorders>
          <w:top w:val="double" w:sz="4" w:space="0" w:color="A53F52" w:themeColor="accent1"/>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Tabladelista1clara-nfasis1">
    <w:name w:val="List Table 1 Light Accent 1"/>
    <w:basedOn w:val="Tablanormal"/>
    <w:uiPriority w:val="46"/>
    <w:rsid w:val="00763791"/>
    <w:pPr>
      <w:spacing w:after="0" w:line="240" w:lineRule="auto"/>
    </w:pPr>
    <w:tblPr>
      <w:tblStyleRowBandSize w:val="1"/>
      <w:tblStyleColBandSize w:val="1"/>
    </w:tblPr>
    <w:tblStylePr w:type="firstRow">
      <w:rPr>
        <w:b/>
        <w:bCs/>
      </w:rPr>
      <w:tblPr/>
      <w:tcPr>
        <w:tcBorders>
          <w:bottom w:val="single" w:sz="4" w:space="0" w:color="D08492" w:themeColor="accent1" w:themeTint="99"/>
        </w:tcBorders>
      </w:tcPr>
    </w:tblStylePr>
    <w:tblStylePr w:type="lastRow">
      <w:rPr>
        <w:b/>
        <w:bCs/>
      </w:rPr>
      <w:tblPr/>
      <w:tcPr>
        <w:tcBorders>
          <w:top w:val="single" w:sz="4" w:space="0" w:color="D08492" w:themeColor="accent1" w:themeTint="99"/>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table" w:styleId="Tabladelista6concolores-nfasis1">
    <w:name w:val="List Table 6 Colorful Accent 1"/>
    <w:basedOn w:val="Tablanormal"/>
    <w:uiPriority w:val="51"/>
    <w:rsid w:val="00763791"/>
    <w:pPr>
      <w:spacing w:after="0" w:line="240" w:lineRule="auto"/>
    </w:pPr>
    <w:rPr>
      <w:color w:val="7B2F3D" w:themeColor="accent1" w:themeShade="BF"/>
    </w:rPr>
    <w:tblPr>
      <w:tblStyleRowBandSize w:val="1"/>
      <w:tblStyleColBandSize w:val="1"/>
      <w:tblBorders>
        <w:top w:val="single" w:sz="4" w:space="0" w:color="A53F52" w:themeColor="accent1"/>
        <w:bottom w:val="single" w:sz="4" w:space="0" w:color="A53F52" w:themeColor="accent1"/>
      </w:tblBorders>
    </w:tblPr>
    <w:tblStylePr w:type="firstRow">
      <w:rPr>
        <w:b/>
        <w:bCs/>
      </w:rPr>
      <w:tblPr/>
      <w:tcPr>
        <w:tcBorders>
          <w:bottom w:val="single" w:sz="4" w:space="0" w:color="A53F52" w:themeColor="accent1"/>
        </w:tcBorders>
      </w:tcPr>
    </w:tblStylePr>
    <w:tblStylePr w:type="lastRow">
      <w:rPr>
        <w:b/>
        <w:bCs/>
      </w:rPr>
      <w:tblPr/>
      <w:tcPr>
        <w:tcBorders>
          <w:top w:val="double" w:sz="4" w:space="0" w:color="A53F52" w:themeColor="accent1"/>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paragraph" w:styleId="Prrafodelista">
    <w:name w:val="List Paragraph"/>
    <w:basedOn w:val="Normal"/>
    <w:uiPriority w:val="34"/>
    <w:semiHidden/>
    <w:rsid w:val="000076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6590">
      <w:bodyDiv w:val="1"/>
      <w:marLeft w:val="0"/>
      <w:marRight w:val="0"/>
      <w:marTop w:val="0"/>
      <w:marBottom w:val="0"/>
      <w:divBdr>
        <w:top w:val="none" w:sz="0" w:space="0" w:color="auto"/>
        <w:left w:val="none" w:sz="0" w:space="0" w:color="auto"/>
        <w:bottom w:val="none" w:sz="0" w:space="0" w:color="auto"/>
        <w:right w:val="none" w:sz="0" w:space="0" w:color="auto"/>
      </w:divBdr>
      <w:divsChild>
        <w:div w:id="1420249076">
          <w:marLeft w:val="607"/>
          <w:marRight w:val="0"/>
          <w:marTop w:val="0"/>
          <w:marBottom w:val="0"/>
          <w:divBdr>
            <w:top w:val="none" w:sz="0" w:space="0" w:color="auto"/>
            <w:left w:val="none" w:sz="0" w:space="0" w:color="auto"/>
            <w:bottom w:val="none" w:sz="0" w:space="0" w:color="auto"/>
            <w:right w:val="none" w:sz="0" w:space="0" w:color="auto"/>
          </w:divBdr>
        </w:div>
      </w:divsChild>
    </w:div>
    <w:div w:id="278924189">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175339477">
      <w:bodyDiv w:val="1"/>
      <w:marLeft w:val="0"/>
      <w:marRight w:val="0"/>
      <w:marTop w:val="0"/>
      <w:marBottom w:val="0"/>
      <w:divBdr>
        <w:top w:val="none" w:sz="0" w:space="0" w:color="auto"/>
        <w:left w:val="none" w:sz="0" w:space="0" w:color="auto"/>
        <w:bottom w:val="none" w:sz="0" w:space="0" w:color="auto"/>
        <w:right w:val="none" w:sz="0" w:space="0" w:color="auto"/>
      </w:divBdr>
      <w:divsChild>
        <w:div w:id="1328899451">
          <w:marLeft w:val="702"/>
          <w:marRight w:val="0"/>
          <w:marTop w:val="0"/>
          <w:marBottom w:val="0"/>
          <w:divBdr>
            <w:top w:val="none" w:sz="0" w:space="0" w:color="auto"/>
            <w:left w:val="none" w:sz="0" w:space="0" w:color="auto"/>
            <w:bottom w:val="none" w:sz="0" w:space="0" w:color="auto"/>
            <w:right w:val="none" w:sz="0" w:space="0" w:color="auto"/>
          </w:divBdr>
        </w:div>
      </w:divsChild>
    </w:div>
    <w:div w:id="1311247487">
      <w:bodyDiv w:val="1"/>
      <w:marLeft w:val="0"/>
      <w:marRight w:val="0"/>
      <w:marTop w:val="0"/>
      <w:marBottom w:val="0"/>
      <w:divBdr>
        <w:top w:val="none" w:sz="0" w:space="0" w:color="auto"/>
        <w:left w:val="none" w:sz="0" w:space="0" w:color="auto"/>
        <w:bottom w:val="none" w:sz="0" w:space="0" w:color="auto"/>
        <w:right w:val="none" w:sz="0" w:space="0" w:color="auto"/>
      </w:divBdr>
      <w:divsChild>
        <w:div w:id="767391047">
          <w:marLeft w:val="-23"/>
          <w:marRight w:val="0"/>
          <w:marTop w:val="0"/>
          <w:marBottom w:val="0"/>
          <w:divBdr>
            <w:top w:val="none" w:sz="0" w:space="0" w:color="auto"/>
            <w:left w:val="none" w:sz="0" w:space="0" w:color="auto"/>
            <w:bottom w:val="none" w:sz="0" w:space="0" w:color="auto"/>
            <w:right w:val="none" w:sz="0" w:space="0" w:color="auto"/>
          </w:divBdr>
        </w:div>
      </w:divsChild>
    </w:div>
    <w:div w:id="1329362748">
      <w:bodyDiv w:val="1"/>
      <w:marLeft w:val="0"/>
      <w:marRight w:val="0"/>
      <w:marTop w:val="0"/>
      <w:marBottom w:val="0"/>
      <w:divBdr>
        <w:top w:val="none" w:sz="0" w:space="0" w:color="auto"/>
        <w:left w:val="none" w:sz="0" w:space="0" w:color="auto"/>
        <w:bottom w:val="none" w:sz="0" w:space="0" w:color="auto"/>
        <w:right w:val="none" w:sz="0" w:space="0" w:color="auto"/>
      </w:divBdr>
      <w:divsChild>
        <w:div w:id="723481650">
          <w:marLeft w:val="607"/>
          <w:marRight w:val="0"/>
          <w:marTop w:val="0"/>
          <w:marBottom w:val="0"/>
          <w:divBdr>
            <w:top w:val="none" w:sz="0" w:space="0" w:color="auto"/>
            <w:left w:val="none" w:sz="0" w:space="0" w:color="auto"/>
            <w:bottom w:val="none" w:sz="0" w:space="0" w:color="auto"/>
            <w:right w:val="none" w:sz="0" w:space="0" w:color="auto"/>
          </w:divBdr>
        </w:div>
      </w:divsChild>
    </w:div>
    <w:div w:id="1425998334">
      <w:bodyDiv w:val="1"/>
      <w:marLeft w:val="0"/>
      <w:marRight w:val="0"/>
      <w:marTop w:val="0"/>
      <w:marBottom w:val="0"/>
      <w:divBdr>
        <w:top w:val="none" w:sz="0" w:space="0" w:color="auto"/>
        <w:left w:val="none" w:sz="0" w:space="0" w:color="auto"/>
        <w:bottom w:val="none" w:sz="0" w:space="0" w:color="auto"/>
        <w:right w:val="none" w:sz="0" w:space="0" w:color="auto"/>
      </w:divBdr>
      <w:divsChild>
        <w:div w:id="604077627">
          <w:marLeft w:val="-23"/>
          <w:marRight w:val="0"/>
          <w:marTop w:val="0"/>
          <w:marBottom w:val="0"/>
          <w:divBdr>
            <w:top w:val="none" w:sz="0" w:space="0" w:color="auto"/>
            <w:left w:val="none" w:sz="0" w:space="0" w:color="auto"/>
            <w:bottom w:val="none" w:sz="0" w:space="0" w:color="auto"/>
            <w:right w:val="none" w:sz="0" w:space="0" w:color="auto"/>
          </w:divBdr>
        </w:div>
      </w:divsChild>
    </w:div>
    <w:div w:id="1554079791">
      <w:bodyDiv w:val="1"/>
      <w:marLeft w:val="0"/>
      <w:marRight w:val="0"/>
      <w:marTop w:val="0"/>
      <w:marBottom w:val="0"/>
      <w:divBdr>
        <w:top w:val="none" w:sz="0" w:space="0" w:color="auto"/>
        <w:left w:val="none" w:sz="0" w:space="0" w:color="auto"/>
        <w:bottom w:val="none" w:sz="0" w:space="0" w:color="auto"/>
        <w:right w:val="none" w:sz="0" w:space="0" w:color="auto"/>
      </w:divBdr>
      <w:divsChild>
        <w:div w:id="1590121357">
          <w:marLeft w:val="60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21" Type="http://schemas.openxmlformats.org/officeDocument/2006/relationships/image" Target="media/image9.png"/><Relationship Id="rId34" Type="http://schemas.openxmlformats.org/officeDocument/2006/relationships/hyperlink" Target="https://github.com/CarlosMoscol/Ntwo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oogle.github.io/styleguide/javaguide.html"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hyperlink" Target="mailto:kbazant@uni.p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trello.com/b/Rw4gT2eP/ntwom" TargetMode="Externa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hyperlink" Target="mailto:cmoscold@uni.pe"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github.com/CarlosMoscol/Ntw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mailto:ladelacruzm@uni.pe" TargetMode="External"/><Relationship Id="rId35" Type="http://schemas.openxmlformats.org/officeDocument/2006/relationships/hyperlink" Target="https://trello.com/b/Rw4gT2eP/ntw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Roaming\Microsoft\Templates\Informe%20empresarial%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AC33B99D9E448F97FF4E3F4BC79BBE"/>
        <w:category>
          <w:name w:val="General"/>
          <w:gallery w:val="placeholder"/>
        </w:category>
        <w:types>
          <w:type w:val="bbPlcHdr"/>
        </w:types>
        <w:behaviors>
          <w:behavior w:val="content"/>
        </w:behaviors>
        <w:guid w:val="{777141F8-AA5A-4E16-9F1A-527B6ABDB9BE}"/>
      </w:docPartPr>
      <w:docPartBody>
        <w:p w:rsidR="00C559BD" w:rsidRDefault="006A4BE0">
          <w:pPr>
            <w:pStyle w:val="D3AC33B99D9E448F97FF4E3F4BC79BBE"/>
          </w:pPr>
          <w:r w:rsidRPr="00751C4A">
            <w:rPr>
              <w:noProof/>
              <w:lang w:bidi="es-ES"/>
            </w:rPr>
            <w:t>|</w:t>
          </w:r>
        </w:p>
      </w:docPartBody>
    </w:docPart>
    <w:docPart>
      <w:docPartPr>
        <w:name w:val="D0C1188B1A274D129C3A394229603998"/>
        <w:category>
          <w:name w:val="General"/>
          <w:gallery w:val="placeholder"/>
        </w:category>
        <w:types>
          <w:type w:val="bbPlcHdr"/>
        </w:types>
        <w:behaviors>
          <w:behavior w:val="content"/>
        </w:behaviors>
        <w:guid w:val="{61894742-88AA-4E71-918A-97C26850333B}"/>
      </w:docPartPr>
      <w:docPartBody>
        <w:p w:rsidR="00C559BD" w:rsidRDefault="006A4BE0">
          <w:pPr>
            <w:pStyle w:val="D0C1188B1A274D129C3A394229603998"/>
          </w:pPr>
          <w:r w:rsidRPr="00751C4A">
            <w:rPr>
              <w:lang w:bidi="es-ES"/>
            </w:rPr>
            <w:t>SUBTÍTULO</w:t>
          </w:r>
        </w:p>
      </w:docPartBody>
    </w:docPart>
    <w:docPart>
      <w:docPartPr>
        <w:name w:val="4762297AC48644D4BE93C1AB43675096"/>
        <w:category>
          <w:name w:val="General"/>
          <w:gallery w:val="placeholder"/>
        </w:category>
        <w:types>
          <w:type w:val="bbPlcHdr"/>
        </w:types>
        <w:behaviors>
          <w:behavior w:val="content"/>
        </w:behaviors>
        <w:guid w:val="{1AAEE082-2983-437E-AE8A-81125434AF30}"/>
      </w:docPartPr>
      <w:docPartBody>
        <w:p w:rsidR="00C559BD" w:rsidRDefault="006A4BE0">
          <w:pPr>
            <w:pStyle w:val="4762297AC48644D4BE93C1AB43675096"/>
          </w:pPr>
          <w:r w:rsidRPr="00751C4A">
            <w:rPr>
              <w:noProof/>
              <w:lang w:bidi="es-ES"/>
            </w:rPr>
            <w:t>Ilustración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Vieta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50D"/>
    <w:rsid w:val="0007250D"/>
    <w:rsid w:val="006A4BE0"/>
    <w:rsid w:val="00797C8B"/>
    <w:rsid w:val="00C559BD"/>
    <w:rsid w:val="00CF70EA"/>
    <w:rsid w:val="00D44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1"/>
    <w:qFormat/>
    <w:pPr>
      <w:spacing w:before="120" w:after="0" w:line="240" w:lineRule="auto"/>
      <w:outlineLvl w:val="1"/>
    </w:pPr>
    <w:rPr>
      <w:rFonts w:eastAsiaTheme="minorHAnsi"/>
      <w:caps/>
      <w:spacing w:val="80"/>
      <w:sz w:val="72"/>
      <w:szCs w:val="72"/>
      <w:lang w:val="es-ES"/>
    </w:rPr>
  </w:style>
  <w:style w:type="paragraph" w:styleId="Ttulo3">
    <w:name w:val="heading 3"/>
    <w:basedOn w:val="Normal"/>
    <w:next w:val="Normal"/>
    <w:link w:val="Ttulo3C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s-ES"/>
    </w:rPr>
  </w:style>
  <w:style w:type="character" w:customStyle="1" w:styleId="TtuloCar">
    <w:name w:val="Título Car"/>
    <w:basedOn w:val="Fuentedeprrafopredeter"/>
    <w:link w:val="Ttulo"/>
    <w:rPr>
      <w:rFonts w:asciiTheme="majorHAnsi" w:eastAsiaTheme="majorEastAsia" w:hAnsiTheme="majorHAnsi" w:cstheme="majorBidi"/>
      <w:caps/>
      <w:color w:val="FFFFFF" w:themeColor="background1"/>
      <w:sz w:val="96"/>
      <w:szCs w:val="56"/>
      <w:lang w:val="es-ES"/>
    </w:rPr>
  </w:style>
  <w:style w:type="paragraph" w:styleId="Subttulo">
    <w:name w:val="Subtitle"/>
    <w:basedOn w:val="Ttulo3"/>
    <w:next w:val="Normal"/>
    <w:link w:val="SubttuloC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s-ES"/>
    </w:rPr>
  </w:style>
  <w:style w:type="character" w:customStyle="1" w:styleId="SubttuloCar">
    <w:name w:val="Subtítulo Car"/>
    <w:basedOn w:val="Fuentedeprrafopredeter"/>
    <w:link w:val="Subttulo"/>
    <w:uiPriority w:val="9"/>
    <w:rPr>
      <w:rFonts w:eastAsiaTheme="minorHAnsi"/>
      <w:b/>
      <w:bCs/>
      <w:caps/>
      <w:noProof/>
      <w:color w:val="FFFFFF" w:themeColor="background1"/>
      <w:spacing w:val="80"/>
      <w:sz w:val="36"/>
      <w:szCs w:val="32"/>
      <w:lang w:val="es-ES"/>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Pr>
      <w:color w:val="808080"/>
    </w:rPr>
  </w:style>
  <w:style w:type="paragraph" w:customStyle="1" w:styleId="D3AC33B99D9E448F97FF4E3F4BC79BBE">
    <w:name w:val="D3AC33B99D9E448F97FF4E3F4BC79BBE"/>
  </w:style>
  <w:style w:type="paragraph" w:customStyle="1" w:styleId="D0C1188B1A274D129C3A394229603998">
    <w:name w:val="D0C1188B1A274D129C3A394229603998"/>
  </w:style>
  <w:style w:type="paragraph" w:customStyle="1" w:styleId="4762297AC48644D4BE93C1AB43675096">
    <w:name w:val="4762297AC48644D4BE93C1AB43675096"/>
  </w:style>
  <w:style w:type="paragraph" w:customStyle="1" w:styleId="Encabezadodelalista">
    <w:name w:val="Encabezado de la lista"/>
    <w:basedOn w:val="Normal"/>
    <w:uiPriority w:val="7"/>
    <w:qFormat/>
    <w:pPr>
      <w:spacing w:before="80" w:after="0" w:line="240" w:lineRule="auto"/>
    </w:pPr>
    <w:rPr>
      <w:rFonts w:eastAsiaTheme="minorHAnsi"/>
      <w:spacing w:val="40"/>
      <w:kern w:val="28"/>
      <w:sz w:val="28"/>
      <w:lang w:val="es-ES"/>
    </w:rPr>
  </w:style>
  <w:style w:type="paragraph" w:customStyle="1" w:styleId="33AAA49B66474363952C6CAC91CAD3D6">
    <w:name w:val="33AAA49B66474363952C6CAC91CAD3D6"/>
  </w:style>
  <w:style w:type="paragraph" w:customStyle="1" w:styleId="Vietas">
    <w:name w:val="Viñetas"/>
    <w:basedOn w:val="Normal"/>
    <w:uiPriority w:val="7"/>
    <w:qFormat/>
    <w:rsid w:val="0007250D"/>
    <w:pPr>
      <w:numPr>
        <w:numId w:val="1"/>
      </w:numPr>
      <w:spacing w:before="120" w:after="0" w:line="240" w:lineRule="auto"/>
      <w:ind w:left="360"/>
    </w:pPr>
    <w:rPr>
      <w:rFonts w:eastAsiaTheme="minorHAnsi"/>
      <w:lang w:val="es-ES"/>
    </w:rPr>
  </w:style>
  <w:style w:type="paragraph" w:customStyle="1" w:styleId="599E79E1CF074EB3AEAF351C20D9C3CA">
    <w:name w:val="599E79E1CF074EB3AEAF351C20D9C3CA"/>
  </w:style>
  <w:style w:type="paragraph" w:customStyle="1" w:styleId="961E1FFA92B046C8AC42FF0C74827383">
    <w:name w:val="961E1FFA92B046C8AC42FF0C74827383"/>
  </w:style>
  <w:style w:type="paragraph" w:customStyle="1" w:styleId="E02E67D64B864E0286B448B035640F21">
    <w:name w:val="E02E67D64B864E0286B448B035640F21"/>
  </w:style>
  <w:style w:type="character" w:customStyle="1" w:styleId="Ttulo2Car">
    <w:name w:val="Título 2 Car"/>
    <w:basedOn w:val="Fuentedeprrafopredeter"/>
    <w:link w:val="Ttulo2"/>
    <w:uiPriority w:val="1"/>
    <w:rPr>
      <w:rFonts w:eastAsiaTheme="minorHAnsi"/>
      <w:caps/>
      <w:spacing w:val="80"/>
      <w:sz w:val="72"/>
      <w:szCs w:val="72"/>
      <w:lang w:val="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Informe empresarial moderno.dotx</Template>
  <TotalTime>0</TotalTime>
  <Pages>9</Pages>
  <Words>1032</Words>
  <Characters>5681</Characters>
  <Application>Microsoft Office Word</Application>
  <DocSecurity>0</DocSecurity>
  <Lines>47</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2022-05-29T08:10:00Z</dcterms:created>
  <dcterms:modified xsi:type="dcterms:W3CDTF">2022-05-30T02:20:00Z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